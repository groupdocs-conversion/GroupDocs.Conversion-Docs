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9C67DAD" wp14:editId="72BA4299">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03C5133"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rsidTr="00FA7409">
        <w:trPr>
          <w:trHeight w:val="4320"/>
        </w:trPr>
        <w:tc>
          <w:tcPr>
            <w:tcW w:w="10800" w:type="dxa"/>
          </w:tcPr>
          <w:p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rsidTr="008F1ABD">
        <w:trPr>
          <w:trHeight w:val="944"/>
        </w:trPr>
        <w:tc>
          <w:tcPr>
            <w:tcW w:w="10800" w:type="dxa"/>
            <w:vAlign w:val="center"/>
          </w:tcPr>
          <w:p w:rsidR="004048B0" w:rsidRPr="004048B0" w:rsidRDefault="00000000" w:rsidP="004048B0">
            <w:pPr>
              <w:pStyle w:val="Title"/>
            </w:pPr>
            <w:sdt>
              <w:sdtPr>
                <w:id w:val="1758325896"/>
                <w:placeholder>
                  <w:docPart w:val="ED554E7E88A94081B319F1D6FCDB4892"/>
                </w:placeholder>
                <w:temporary/>
                <w:showingPlcHdr/>
                <w15:appearance w15:val="hidden"/>
              </w:sdtPr>
              <w:sdtContent>
                <w:r w:rsidR="004048B0" w:rsidRPr="004048B0">
                  <w:rPr>
                    <w:rStyle w:val="TitleChar"/>
                  </w:rPr>
                  <w:t>ANNUAL REVIEW</w:t>
                </w:r>
              </w:sdtContent>
            </w:sdt>
          </w:p>
        </w:tc>
      </w:tr>
      <w:tr w:rsidR="004048B0" w:rsidRPr="004048B0" w:rsidTr="008F1ABD">
        <w:trPr>
          <w:trHeight w:val="1528"/>
        </w:trPr>
        <w:tc>
          <w:tcPr>
            <w:tcW w:w="10800" w:type="dxa"/>
            <w:vAlign w:val="center"/>
          </w:tcPr>
          <w:p w:rsidR="004048B0" w:rsidRPr="004048B0" w:rsidRDefault="00000000" w:rsidP="004048B0">
            <w:pPr>
              <w:pStyle w:val="Subtitle"/>
              <w:framePr w:wrap="auto" w:vAnchor="margin" w:hAnchor="text" w:yAlign="inline"/>
            </w:pPr>
            <w:sdt>
              <w:sdtPr>
                <w:id w:val="941489226"/>
                <w:placeholder>
                  <w:docPart w:val="BFE9DF7EB56E49A1818D90A732A059A0"/>
                </w:placeholder>
                <w:temporary/>
                <w:showingPlcHdr/>
                <w15:appearance w15:val="hidden"/>
              </w:sdtPr>
              <w:sdtContent>
                <w:r w:rsidR="004048B0" w:rsidRPr="004048B0">
                  <w:rPr>
                    <w:rStyle w:val="SubtitleChar"/>
                    <w:b/>
                    <w:bCs/>
                    <w:caps/>
                  </w:rPr>
                  <w:t>SUBTITLE</w:t>
                </w:r>
              </w:sdtContent>
            </w:sdt>
          </w:p>
        </w:tc>
      </w:tr>
      <w:tr w:rsidR="004048B0" w:rsidRPr="004048B0" w:rsidTr="008F1ABD">
        <w:trPr>
          <w:trHeight w:val="6491"/>
        </w:trPr>
        <w:tc>
          <w:tcPr>
            <w:tcW w:w="10800" w:type="dxa"/>
            <w:vAlign w:val="bottom"/>
          </w:tcPr>
          <w:p w:rsidR="004048B0" w:rsidRPr="004048B0" w:rsidRDefault="00000000" w:rsidP="004048B0">
            <w:pPr>
              <w:pStyle w:val="CoverInfo"/>
              <w:rPr>
                <w:noProof/>
              </w:rPr>
            </w:pPr>
            <w:sdt>
              <w:sdtPr>
                <w:rPr>
                  <w:noProof/>
                </w:rPr>
                <w:id w:val="243844413"/>
                <w:placeholder>
                  <w:docPart w:val="743E218FA9FF46E99A8FD04089B6DDB9"/>
                </w:placeholder>
                <w:temporary/>
                <w:showingPlcHdr/>
                <w15:appearance w15:val="hidden"/>
              </w:sdtPr>
              <w:sdtContent>
                <w:r w:rsidR="004048B0" w:rsidRPr="004048B0">
                  <w:rPr>
                    <w:noProof/>
                  </w:rPr>
                  <w:t>FABRIKAM TECHNOLOGY INC</w:t>
                </w:r>
                <w:r w:rsidR="004048B0" w:rsidRPr="004048B0">
                  <w:rPr>
                    <w:rStyle w:val="PlaceholderText"/>
                  </w:rPr>
                  <w:t>.</w:t>
                </w:r>
              </w:sdtContent>
            </w:sdt>
            <w:r w:rsidR="004048B0" w:rsidRPr="004048B0">
              <w:rPr>
                <w:noProof/>
              </w:rPr>
              <w:t xml:space="preserve"> </w:t>
            </w:r>
            <w:sdt>
              <w:sdtPr>
                <w:rPr>
                  <w:noProof/>
                </w:rPr>
                <w:id w:val="-1690362417"/>
                <w:placeholder>
                  <w:docPart w:val="A3E616F196AF4FC792A17A6A3D8870EA"/>
                </w:placeholder>
                <w:temporary/>
                <w:showingPlcHdr/>
                <w15:appearance w15:val="hidden"/>
              </w:sdtPr>
              <w:sdtContent>
                <w:r w:rsidR="004048B0" w:rsidRPr="004048B0">
                  <w:rPr>
                    <w:noProof/>
                  </w:rPr>
                  <w:t>|</w:t>
                </w:r>
              </w:sdtContent>
            </w:sdt>
            <w:r w:rsidR="004048B0" w:rsidRPr="004048B0">
              <w:rPr>
                <w:noProof/>
              </w:rPr>
              <w:t xml:space="preserve"> </w:t>
            </w:r>
            <w:sdt>
              <w:sdtPr>
                <w:rPr>
                  <w:noProof/>
                </w:rPr>
                <w:id w:val="-128172013"/>
                <w:placeholder>
                  <w:docPart w:val="3E39BF7195464002912681FCAE55182A"/>
                </w:placeholder>
                <w:temporary/>
                <w:showingPlcHdr/>
                <w15:appearance w15:val="hidden"/>
              </w:sdtPr>
              <w:sdtContent>
                <w:r w:rsidR="004048B0" w:rsidRPr="004048B0">
                  <w:rPr>
                    <w:noProof/>
                  </w:rPr>
                  <w:t>INFO@FABRIKAM.COM</w:t>
                </w:r>
              </w:sdtContent>
            </w:sdt>
          </w:p>
        </w:tc>
      </w:tr>
    </w:tbl>
    <w:p w:rsidR="00B678B1" w:rsidRPr="004048B0" w:rsidRDefault="00B678B1" w:rsidP="004048B0"/>
    <w:p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rsidR="009C1C87" w:rsidRDefault="009C1C87">
      <w:r>
        <w:rPr>
          <w:noProof/>
        </w:rPr>
        <w:lastRenderedPageBreak/>
        <w:drawing>
          <wp:anchor distT="0" distB="0" distL="114300" distR="114300" simplePos="0" relativeHeight="251678719" behindDoc="1" locked="1" layoutInCell="1" allowOverlap="1" wp14:anchorId="486EFB08" wp14:editId="6E99D786">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rsidTr="00C17936">
        <w:trPr>
          <w:trHeight w:val="3456"/>
        </w:trPr>
        <w:tc>
          <w:tcPr>
            <w:tcW w:w="3168" w:type="dxa"/>
            <w:vMerge w:val="restart"/>
          </w:tcPr>
          <w:p w:rsidR="00C17936" w:rsidRPr="004048B0" w:rsidRDefault="00C17936" w:rsidP="00E92204">
            <w:pPr>
              <w:pStyle w:val="CoverInfo"/>
              <w:spacing w:before="0"/>
            </w:pPr>
          </w:p>
          <w:p w:rsidR="00517D36" w:rsidRPr="004048B0" w:rsidRDefault="00517D36" w:rsidP="00D51608"/>
        </w:tc>
        <w:tc>
          <w:tcPr>
            <w:tcW w:w="6035" w:type="dxa"/>
            <w:vAlign w:val="bottom"/>
          </w:tcPr>
          <w:p w:rsidR="00517D36" w:rsidRPr="004048B0" w:rsidRDefault="00517D36" w:rsidP="006551C3">
            <w:pPr>
              <w:pStyle w:val="Heading2"/>
            </w:pPr>
            <w:r w:rsidRPr="004048B0">
              <w:rPr>
                <w:noProof/>
                <w:lang w:eastAsia="en-AU"/>
              </w:rPr>
              <w:drawing>
                <wp:inline distT="0" distB="0" distL="0" distR="0" wp14:anchorId="4F1F80C2" wp14:editId="1B60F01B">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rsidTr="00C17936">
        <w:trPr>
          <w:trHeight w:val="1368"/>
        </w:trPr>
        <w:tc>
          <w:tcPr>
            <w:tcW w:w="3168" w:type="dxa"/>
            <w:vMerge/>
          </w:tcPr>
          <w:p w:rsidR="00517D36" w:rsidRPr="004048B0" w:rsidRDefault="00517D36" w:rsidP="00D51608"/>
        </w:tc>
        <w:tc>
          <w:tcPr>
            <w:tcW w:w="6035" w:type="dxa"/>
            <w:vAlign w:val="bottom"/>
          </w:tcPr>
          <w:p w:rsidR="00517D36" w:rsidRPr="004048B0" w:rsidRDefault="00000000" w:rsidP="00C17936">
            <w:pPr>
              <w:pStyle w:val="Heading1"/>
            </w:pPr>
            <w:sdt>
              <w:sdtPr>
                <w:id w:val="202529960"/>
                <w:placeholder>
                  <w:docPart w:val="5C5DD6C8E8F149FD9AAED0B656438F5D"/>
                </w:placeholder>
                <w:temporary/>
                <w:showingPlcHdr/>
                <w15:appearance w15:val="hidden"/>
              </w:sdtPr>
              <w:sdtContent>
                <w:r w:rsidR="00EA0EF8" w:rsidRPr="004048B0">
                  <w:t>SUMMARY</w:t>
                </w:r>
              </w:sdtContent>
            </w:sdt>
          </w:p>
        </w:tc>
      </w:tr>
      <w:tr w:rsidR="00517D36" w:rsidRPr="004048B0" w:rsidTr="00C17936">
        <w:trPr>
          <w:trHeight w:val="7443"/>
        </w:trPr>
        <w:tc>
          <w:tcPr>
            <w:tcW w:w="3168" w:type="dxa"/>
            <w:vMerge/>
          </w:tcPr>
          <w:p w:rsidR="00517D36" w:rsidRPr="004048B0" w:rsidRDefault="00517D36" w:rsidP="00D51608"/>
        </w:tc>
        <w:tc>
          <w:tcPr>
            <w:tcW w:w="6035" w:type="dxa"/>
          </w:tcPr>
          <w:p w:rsidR="00517D36" w:rsidRPr="004048B0" w:rsidRDefault="00517D36" w:rsidP="00D51608">
            <w:pPr>
              <w:rPr>
                <w:b/>
                <w:bCs/>
                <w:color w:val="FFFFFF" w:themeColor="background1"/>
              </w:rPr>
            </w:pPr>
          </w:p>
          <w:p w:rsidR="00517D36" w:rsidRPr="004048B0" w:rsidRDefault="00517D36" w:rsidP="00D51608">
            <w:pPr>
              <w:rPr>
                <w:b/>
                <w:bCs/>
                <w:color w:val="FFFFFF" w:themeColor="background1"/>
              </w:rPr>
            </w:pPr>
          </w:p>
          <w:sdt>
            <w:sdtPr>
              <w:id w:val="-1773090789"/>
              <w:placeholder>
                <w:docPart w:val="E816E063D99943398337F1D8644306E7"/>
              </w:placeholder>
              <w:temporary/>
              <w:showingPlcHdr/>
              <w15:appearance w15:val="hidden"/>
            </w:sdtPr>
            <w:sdtContent>
              <w:p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rsidR="00EA0EF8" w:rsidRPr="004048B0" w:rsidRDefault="00EA0EF8" w:rsidP="00EA0EF8">
                <w:pPr>
                  <w:pStyle w:val="NormalBold"/>
                </w:pPr>
              </w:p>
              <w:p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rsidR="00114118" w:rsidRPr="004048B0" w:rsidRDefault="00114118"/>
    <w:p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rsidTr="006551C3">
        <w:trPr>
          <w:trHeight w:val="432"/>
        </w:trPr>
        <w:tc>
          <w:tcPr>
            <w:tcW w:w="3600" w:type="dxa"/>
            <w:vMerge w:val="restart"/>
          </w:tcPr>
          <w:p w:rsidR="0015336E" w:rsidRPr="004048B0" w:rsidRDefault="0015336E" w:rsidP="005947BE">
            <w:pPr>
              <w:rPr>
                <w:noProof/>
              </w:rPr>
            </w:pPr>
          </w:p>
        </w:tc>
        <w:tc>
          <w:tcPr>
            <w:tcW w:w="7200" w:type="dxa"/>
          </w:tcPr>
          <w:p w:rsidR="0015336E" w:rsidRPr="004048B0" w:rsidRDefault="0015336E" w:rsidP="005947BE">
            <w:pPr>
              <w:rPr>
                <w:b/>
                <w:bCs/>
              </w:rPr>
            </w:pPr>
            <w:r w:rsidRPr="004048B0">
              <w:rPr>
                <w:noProof/>
                <w:lang w:eastAsia="en-AU"/>
              </w:rPr>
              <w:drawing>
                <wp:inline distT="0" distB="0" distL="0" distR="0" wp14:anchorId="018277B8" wp14:editId="35C298DF">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rsidTr="00FE44CB">
        <w:trPr>
          <w:trHeight w:val="1440"/>
        </w:trPr>
        <w:tc>
          <w:tcPr>
            <w:tcW w:w="3600" w:type="dxa"/>
            <w:vMerge/>
          </w:tcPr>
          <w:p w:rsidR="0015336E" w:rsidRPr="004048B0" w:rsidRDefault="0015336E" w:rsidP="005947BE">
            <w:pPr>
              <w:rPr>
                <w:noProof/>
              </w:rPr>
            </w:pPr>
          </w:p>
        </w:tc>
        <w:tc>
          <w:tcPr>
            <w:tcW w:w="7200" w:type="dxa"/>
          </w:tcPr>
          <w:p w:rsidR="0015336E" w:rsidRPr="004048B0" w:rsidRDefault="00000000" w:rsidP="00FE44CB">
            <w:pPr>
              <w:pStyle w:val="Heading2"/>
            </w:pPr>
            <w:sdt>
              <w:sdtPr>
                <w:id w:val="-585149648"/>
                <w:placeholder>
                  <w:docPart w:val="8C48EBD4854A46D380463270B2F34F07"/>
                </w:placeholder>
                <w:temporary/>
                <w:showingPlcHdr/>
                <w15:appearance w15:val="hidden"/>
              </w:sdtPr>
              <w:sdtContent>
                <w:r w:rsidR="007366D6" w:rsidRPr="004048B0">
                  <w:t>Introduction</w:t>
                </w:r>
              </w:sdtContent>
            </w:sdt>
          </w:p>
        </w:tc>
      </w:tr>
      <w:tr w:rsidR="0015336E" w:rsidRPr="004048B0" w:rsidTr="006551C3">
        <w:trPr>
          <w:trHeight w:val="5680"/>
        </w:trPr>
        <w:tc>
          <w:tcPr>
            <w:tcW w:w="3600" w:type="dxa"/>
            <w:vMerge/>
          </w:tcPr>
          <w:p w:rsidR="0015336E" w:rsidRPr="004048B0" w:rsidRDefault="0015336E" w:rsidP="005947BE">
            <w:pPr>
              <w:rPr>
                <w:noProof/>
              </w:rPr>
            </w:pPr>
          </w:p>
        </w:tc>
        <w:tc>
          <w:tcPr>
            <w:tcW w:w="7200" w:type="dxa"/>
          </w:tcPr>
          <w:p w:rsidR="0015336E" w:rsidRPr="004048B0" w:rsidRDefault="00000000" w:rsidP="0015336E">
            <w:pPr>
              <w:pStyle w:val="Heading3"/>
            </w:pPr>
            <w:sdt>
              <w:sdtPr>
                <w:id w:val="837890847"/>
                <w:placeholder>
                  <w:docPart w:val="D8F4BB82D0BC47DE9DB5F60AA5E7A877"/>
                </w:placeholder>
                <w:temporary/>
                <w:showingPlcHdr/>
                <w15:appearance w15:val="hidden"/>
              </w:sdtPr>
              <w:sdtContent>
                <w:r w:rsidR="00EA0EF8" w:rsidRPr="004048B0">
                  <w:t>SUBHEADING</w:t>
                </w:r>
              </w:sdtContent>
            </w:sdt>
          </w:p>
          <w:p w:rsidR="0015336E" w:rsidRPr="004048B0" w:rsidRDefault="00EA0EF8" w:rsidP="0015336E">
            <w:r w:rsidRPr="004048B0">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w:t>
            </w:r>
          </w:p>
          <w:p w:rsidR="0015336E" w:rsidRPr="004048B0" w:rsidRDefault="0015336E" w:rsidP="0015336E"/>
          <w:p w:rsidR="00EA0EF8" w:rsidRPr="004048B0" w:rsidRDefault="00000000" w:rsidP="00EA0EF8">
            <w:pPr>
              <w:pStyle w:val="Heading3"/>
            </w:pPr>
            <w:sdt>
              <w:sdtPr>
                <w:id w:val="1895311381"/>
                <w:placeholder>
                  <w:docPart w:val="DA98BBE1AB36430889BAF58998DC4768"/>
                </w:placeholder>
                <w:temporary/>
                <w:showingPlcHdr/>
                <w15:appearance w15:val="hidden"/>
              </w:sdtPr>
              <w:sdtContent>
                <w:r w:rsidR="00EA0EF8" w:rsidRPr="004048B0">
                  <w:t>SUBHEADING</w:t>
                </w:r>
              </w:sdtContent>
            </w:sdt>
          </w:p>
          <w:p w:rsidR="00EA0EF8" w:rsidRPr="004048B0" w:rsidRDefault="00000000" w:rsidP="00EA0EF8">
            <w:sdt>
              <w:sdtPr>
                <w:id w:val="-248270636"/>
                <w:placeholder>
                  <w:docPart w:val="E866B1931199444EB3535740091C9758"/>
                </w:placeholder>
                <w:temporary/>
                <w:showingPlcHdr/>
                <w15:appearance w15:val="hidden"/>
              </w:sdt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rsidR="0015336E" w:rsidRPr="004048B0" w:rsidRDefault="00EA0EF8" w:rsidP="00EA0EF8">
            <w:r w:rsidRPr="004048B0">
              <w:t xml:space="preserve"> </w:t>
            </w:r>
          </w:p>
          <w:p w:rsidR="00EA0EF8" w:rsidRPr="004048B0" w:rsidRDefault="00000000" w:rsidP="00EA0EF8">
            <w:pPr>
              <w:pStyle w:val="Heading3"/>
            </w:pPr>
            <w:sdt>
              <w:sdtPr>
                <w:id w:val="440267082"/>
                <w:placeholder>
                  <w:docPart w:val="E3628FD8DFFF4F18AB105145F0325489"/>
                </w:placeholder>
                <w:temporary/>
                <w:showingPlcHdr/>
                <w15:appearance w15:val="hidden"/>
              </w:sdtPr>
              <w:sdtContent>
                <w:r w:rsidR="00EA0EF8" w:rsidRPr="004048B0">
                  <w:t>SUBHEADING</w:t>
                </w:r>
              </w:sdtContent>
            </w:sdt>
          </w:p>
          <w:p w:rsidR="00EA0EF8" w:rsidRPr="004048B0" w:rsidRDefault="00000000" w:rsidP="00EA0EF8">
            <w:sdt>
              <w:sdtPr>
                <w:id w:val="225881916"/>
                <w:placeholder>
                  <w:docPart w:val="07D1E3D224504312892432061B5BA23A"/>
                </w:placeholder>
                <w:temporary/>
                <w:showingPlcHdr/>
                <w15:appearance w15:val="hidden"/>
              </w:sdt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rsidR="00C17936" w:rsidRPr="004048B0" w:rsidRDefault="00C17936" w:rsidP="00EA0EF8"/>
        </w:tc>
      </w:tr>
      <w:tr w:rsidR="0015336E" w:rsidRPr="004048B0" w:rsidTr="006551C3">
        <w:trPr>
          <w:trHeight w:val="4892"/>
        </w:trPr>
        <w:tc>
          <w:tcPr>
            <w:tcW w:w="3600" w:type="dxa"/>
            <w:vMerge/>
          </w:tcPr>
          <w:p w:rsidR="0015336E" w:rsidRPr="004048B0" w:rsidRDefault="0015336E" w:rsidP="005947BE">
            <w:pPr>
              <w:rPr>
                <w:noProof/>
              </w:rPr>
            </w:pPr>
          </w:p>
        </w:tc>
        <w:tc>
          <w:tcPr>
            <w:tcW w:w="7200" w:type="dxa"/>
          </w:tcPr>
          <w:p w:rsidR="0015336E" w:rsidRPr="004048B0" w:rsidRDefault="0015336E" w:rsidP="00120EDB">
            <w:pPr>
              <w:rPr>
                <w:noProof/>
              </w:rPr>
            </w:pPr>
            <w:r w:rsidRPr="004048B0">
              <w:rPr>
                <w:noProof/>
                <w:lang w:eastAsia="en-AU"/>
              </w:rPr>
              <w:drawing>
                <wp:inline distT="0" distB="0" distL="0" distR="0" wp14:anchorId="1904951D" wp14:editId="75F226E1">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rsidTr="004048B0">
        <w:trPr>
          <w:trHeight w:val="576"/>
        </w:trPr>
        <w:tc>
          <w:tcPr>
            <w:tcW w:w="3600" w:type="dxa"/>
            <w:vMerge/>
          </w:tcPr>
          <w:p w:rsidR="0015336E" w:rsidRPr="004048B0" w:rsidRDefault="0015336E" w:rsidP="005947BE">
            <w:pPr>
              <w:rPr>
                <w:noProof/>
              </w:rPr>
            </w:pPr>
          </w:p>
        </w:tc>
        <w:tc>
          <w:tcPr>
            <w:tcW w:w="7200" w:type="dxa"/>
          </w:tcPr>
          <w:p w:rsidR="0015336E" w:rsidRPr="004048B0" w:rsidRDefault="00000000" w:rsidP="004048B0">
            <w:pPr>
              <w:pStyle w:val="Caption"/>
            </w:pPr>
            <w:sdt>
              <w:sdtPr>
                <w:id w:val="557511328"/>
                <w:placeholder>
                  <w:docPart w:val="147BB1484AD24F12A43E068944521104"/>
                </w:placeholder>
                <w:showingPlcHdr/>
              </w:sdtPr>
              <w:sdtContent>
                <w:r w:rsidR="004048B0" w:rsidRPr="004048B0">
                  <w:t>Figure 1</w:t>
                </w:r>
              </w:sdtContent>
            </w:sdt>
            <w:r w:rsidR="004048B0" w:rsidRPr="004048B0">
              <w:t xml:space="preserve"> </w:t>
            </w:r>
          </w:p>
        </w:tc>
      </w:tr>
    </w:tbl>
    <w:p w:rsidR="007762BF" w:rsidRPr="004048B0" w:rsidRDefault="007762BF"/>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rsidTr="006551C3">
        <w:trPr>
          <w:trHeight w:val="432"/>
        </w:trPr>
        <w:tc>
          <w:tcPr>
            <w:tcW w:w="3240" w:type="dxa"/>
          </w:tcPr>
          <w:p w:rsidR="00CD7F84" w:rsidRPr="004048B0" w:rsidRDefault="00120EDB" w:rsidP="00417D0A">
            <w:r w:rsidRPr="004048B0">
              <w:br w:type="page"/>
            </w:r>
          </w:p>
        </w:tc>
        <w:tc>
          <w:tcPr>
            <w:tcW w:w="360" w:type="dxa"/>
          </w:tcPr>
          <w:p w:rsidR="00CD7F84" w:rsidRPr="004048B0" w:rsidRDefault="00CD7F84" w:rsidP="0064029B">
            <w:pPr>
              <w:rPr>
                <w:noProof/>
              </w:rPr>
            </w:pPr>
          </w:p>
        </w:tc>
        <w:tc>
          <w:tcPr>
            <w:tcW w:w="7200" w:type="dxa"/>
          </w:tcPr>
          <w:p w:rsidR="00CD7F84" w:rsidRPr="004048B0" w:rsidRDefault="00CD7F84" w:rsidP="0064029B">
            <w:r w:rsidRPr="004048B0">
              <w:rPr>
                <w:noProof/>
                <w:lang w:eastAsia="en-AU"/>
              </w:rPr>
              <w:drawing>
                <wp:inline distT="0" distB="0" distL="0" distR="0" wp14:anchorId="552D37C0" wp14:editId="39007649">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rsidTr="00FE44CB">
        <w:trPr>
          <w:trHeight w:val="1440"/>
        </w:trPr>
        <w:tc>
          <w:tcPr>
            <w:tcW w:w="3240" w:type="dxa"/>
            <w:vMerge w:val="restart"/>
          </w:tcPr>
          <w:p w:rsidR="00C17936" w:rsidRPr="004048B0" w:rsidRDefault="00C17936" w:rsidP="00450F88">
            <w:pPr>
              <w:pStyle w:val="Heading3"/>
            </w:pPr>
            <w:r w:rsidRPr="004048B0">
              <w:rPr>
                <w:lang w:eastAsia="en-AU"/>
              </w:rPr>
              <w:drawing>
                <wp:inline distT="0" distB="0" distL="0" distR="0" wp14:anchorId="0568E58E" wp14:editId="243B25FF">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FA10F338F24F436496A8904483FF1575"/>
              </w:placeholder>
              <w:temporary/>
              <w:showingPlcHdr/>
              <w15:appearance w15:val="hidden"/>
            </w:sdtPr>
            <w:sdtContent>
              <w:p w:rsidR="00C17936" w:rsidRPr="004048B0" w:rsidRDefault="00C17936" w:rsidP="0053179B">
                <w:pPr>
                  <w:pStyle w:val="ListHeader"/>
                </w:pPr>
                <w:r w:rsidRPr="004048B0">
                  <w:t xml:space="preserve">BUSINESS </w:t>
                </w:r>
              </w:p>
              <w:p w:rsidR="00C17936" w:rsidRPr="004048B0" w:rsidRDefault="00C17936" w:rsidP="0053179B">
                <w:pPr>
                  <w:pStyle w:val="ListHeader"/>
                </w:pPr>
                <w:r w:rsidRPr="004048B0">
                  <w:t>PRIORITIES</w:t>
                </w:r>
              </w:p>
            </w:sdtContent>
          </w:sdt>
          <w:sdt>
            <w:sdtPr>
              <w:id w:val="-1943145662"/>
              <w:placeholder>
                <w:docPart w:val="0CAF325EA7B5414F9E33DAE0F6815FE6"/>
              </w:placeholder>
              <w:temporary/>
              <w:showingPlcHdr/>
              <w15:appearance w15:val="hidden"/>
            </w:sdtPr>
            <w:sdtContent>
              <w:p w:rsidR="00C17936" w:rsidRPr="004048B0" w:rsidRDefault="00C17936" w:rsidP="0053179B">
                <w:pPr>
                  <w:pStyle w:val="Bullets"/>
                </w:pPr>
                <w:r w:rsidRPr="004048B0">
                  <w:t>Increase customer satisfaction by 2%</w:t>
                </w:r>
              </w:p>
              <w:p w:rsidR="00C17936" w:rsidRPr="004048B0" w:rsidRDefault="00C17936" w:rsidP="0053179B">
                <w:pPr>
                  <w:pStyle w:val="Bullets"/>
                </w:pPr>
                <w:r w:rsidRPr="004048B0">
                  <w:t>Maintain growth</w:t>
                </w:r>
              </w:p>
            </w:sdtContent>
          </w:sdt>
          <w:p w:rsidR="00C17936" w:rsidRPr="004048B0" w:rsidRDefault="00C17936" w:rsidP="00450F88">
            <w:pPr>
              <w:ind w:left="360"/>
            </w:pPr>
          </w:p>
          <w:p w:rsidR="004048B0" w:rsidRPr="004048B0" w:rsidRDefault="004048B0" w:rsidP="004048B0"/>
          <w:p w:rsidR="00C17936" w:rsidRPr="004048B0" w:rsidRDefault="00C17936" w:rsidP="00450F88">
            <w:pPr>
              <w:pStyle w:val="Heading3"/>
            </w:pPr>
            <w:r w:rsidRPr="004048B0">
              <w:rPr>
                <w:lang w:eastAsia="en-AU"/>
              </w:rPr>
              <w:drawing>
                <wp:inline distT="0" distB="0" distL="0" distR="0" wp14:anchorId="0C2D5DF7" wp14:editId="437A744B">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0769E7A8481A432D9C0A707909062855"/>
              </w:placeholder>
              <w:temporary/>
              <w:showingPlcHdr/>
              <w15:appearance w15:val="hidden"/>
            </w:sdtPr>
            <w:sdtContent>
              <w:p w:rsidR="00C17936" w:rsidRPr="004048B0" w:rsidRDefault="00C17936" w:rsidP="0053179B">
                <w:pPr>
                  <w:pStyle w:val="ListHeader"/>
                </w:pPr>
                <w:r w:rsidRPr="004048B0">
                  <w:t xml:space="preserve">ADDED </w:t>
                </w:r>
              </w:p>
              <w:p w:rsidR="00C17936" w:rsidRPr="004048B0" w:rsidRDefault="00C17936" w:rsidP="0053179B">
                <w:pPr>
                  <w:pStyle w:val="ListHeader"/>
                </w:pPr>
                <w:r w:rsidRPr="004048B0">
                  <w:t>PRIORITIES</w:t>
                </w:r>
              </w:p>
            </w:sdtContent>
          </w:sdt>
          <w:sdt>
            <w:sdtPr>
              <w:id w:val="-1152058543"/>
              <w:placeholder>
                <w:docPart w:val="6033C6F7D1F94A4587B35B98E81B6316"/>
              </w:placeholder>
              <w:temporary/>
              <w:showingPlcHdr/>
              <w15:appearance w15:val="hidden"/>
            </w:sdtPr>
            <w:sdtContent>
              <w:p w:rsidR="00C17936" w:rsidRPr="004048B0" w:rsidRDefault="00C17936" w:rsidP="0053179B">
                <w:pPr>
                  <w:pStyle w:val="Bullets"/>
                </w:pPr>
                <w:r w:rsidRPr="004048B0">
                  <w:t>Improve social media presence</w:t>
                </w:r>
              </w:p>
              <w:p w:rsidR="00C17936" w:rsidRPr="004048B0" w:rsidRDefault="00C17936" w:rsidP="0053179B">
                <w:pPr>
                  <w:pStyle w:val="Bullets"/>
                </w:pPr>
                <w:r w:rsidRPr="004048B0">
                  <w:t>Ensure the cost of development stays below budget</w:t>
                </w:r>
              </w:p>
            </w:sdtContent>
          </w:sdt>
          <w:p w:rsidR="00C17936" w:rsidRPr="004048B0" w:rsidRDefault="00C17936" w:rsidP="00F620CA">
            <w:pPr>
              <w:ind w:left="360"/>
            </w:pPr>
          </w:p>
          <w:p w:rsidR="004048B0" w:rsidRPr="004048B0" w:rsidRDefault="004048B0" w:rsidP="004048B0"/>
          <w:p w:rsidR="00C17936" w:rsidRPr="004048B0" w:rsidRDefault="00C17936" w:rsidP="00450F88">
            <w:pPr>
              <w:pStyle w:val="Heading3"/>
            </w:pPr>
            <w:r w:rsidRPr="004048B0">
              <w:rPr>
                <w:lang w:eastAsia="en-AU"/>
              </w:rPr>
              <w:drawing>
                <wp:inline distT="0" distB="0" distL="0" distR="0" wp14:anchorId="4BCC377D" wp14:editId="747992DE">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rsidR="00C17936" w:rsidRPr="004048B0" w:rsidRDefault="00000000" w:rsidP="0053179B">
            <w:pPr>
              <w:pStyle w:val="ListHeader"/>
            </w:pPr>
            <w:sdt>
              <w:sdtPr>
                <w:id w:val="-1866048818"/>
                <w:placeholder>
                  <w:docPart w:val="CAE55A2978424BB79D0D5954A648888E"/>
                </w:placeholder>
                <w:temporary/>
                <w:showingPlcHdr/>
                <w15:appearance w15:val="hidden"/>
              </w:sdtPr>
              <w:sdtContent>
                <w:r w:rsidR="00C17936" w:rsidRPr="004048B0">
                  <w:t>EMPLOYEE OPPORTUNITIES</w:t>
                </w:r>
              </w:sdtContent>
            </w:sdt>
          </w:p>
          <w:sdt>
            <w:sdtPr>
              <w:id w:val="-1539737693"/>
              <w:placeholder>
                <w:docPart w:val="C7EBE63F5BE94838AB47DC30A9B86482"/>
              </w:placeholder>
              <w:temporary/>
              <w:showingPlcHdr/>
              <w15:appearance w15:val="hidden"/>
            </w:sdtPr>
            <w:sdtContent>
              <w:p w:rsidR="00C17936" w:rsidRPr="004048B0" w:rsidRDefault="00C17936" w:rsidP="0053179B">
                <w:pPr>
                  <w:pStyle w:val="Bullets"/>
                </w:pPr>
                <w:r w:rsidRPr="004048B0">
                  <w:t>Interns begin</w:t>
                </w:r>
              </w:p>
              <w:p w:rsidR="00C17936" w:rsidRPr="004048B0" w:rsidRDefault="00C17936" w:rsidP="0053179B">
                <w:pPr>
                  <w:pStyle w:val="Bullets"/>
                </w:pPr>
                <w:r w:rsidRPr="004048B0">
                  <w:t>Indoor rec leagues</w:t>
                </w:r>
              </w:p>
              <w:p w:rsidR="00C17936" w:rsidRPr="004048B0" w:rsidRDefault="00C17936" w:rsidP="0053179B">
                <w:pPr>
                  <w:pStyle w:val="Bullets"/>
                </w:pPr>
                <w:r w:rsidRPr="004048B0">
                  <w:t>Chess tournaments</w:t>
                </w:r>
              </w:p>
            </w:sdtContent>
          </w:sdt>
          <w:p w:rsidR="00C17936" w:rsidRPr="004048B0" w:rsidRDefault="00C17936" w:rsidP="006F5A91">
            <w:pPr>
              <w:spacing w:before="120"/>
            </w:pPr>
          </w:p>
        </w:tc>
        <w:tc>
          <w:tcPr>
            <w:tcW w:w="360" w:type="dxa"/>
            <w:vMerge w:val="restart"/>
          </w:tcPr>
          <w:p w:rsidR="00C17936" w:rsidRPr="004048B0" w:rsidRDefault="00C17936" w:rsidP="00500AC9">
            <w:pPr>
              <w:pStyle w:val="Heading2"/>
            </w:pPr>
          </w:p>
        </w:tc>
        <w:tc>
          <w:tcPr>
            <w:tcW w:w="7200" w:type="dxa"/>
          </w:tcPr>
          <w:p w:rsidR="00C17936" w:rsidRPr="004048B0" w:rsidRDefault="00000000" w:rsidP="00FE44CB">
            <w:pPr>
              <w:pStyle w:val="Heading2"/>
            </w:pPr>
            <w:sdt>
              <w:sdtPr>
                <w:id w:val="-1749183211"/>
                <w:placeholder>
                  <w:docPart w:val="90AF3AE0A17F45B3B1BCF9E4A9CF8845"/>
                </w:placeholder>
                <w:temporary/>
                <w:showingPlcHdr/>
                <w15:appearance w15:val="hidden"/>
              </w:sdtPr>
              <w:sdtContent>
                <w:r w:rsidR="00C17936" w:rsidRPr="004048B0">
                  <w:t>Goals for Q2</w:t>
                </w:r>
              </w:sdtContent>
            </w:sdt>
          </w:p>
        </w:tc>
      </w:tr>
      <w:tr w:rsidR="00C17936" w:rsidRPr="004048B0" w:rsidTr="00C17936">
        <w:trPr>
          <w:trHeight w:val="11808"/>
        </w:trPr>
        <w:tc>
          <w:tcPr>
            <w:tcW w:w="3240" w:type="dxa"/>
            <w:vMerge/>
          </w:tcPr>
          <w:p w:rsidR="00C17936" w:rsidRPr="004048B0" w:rsidRDefault="00C17936" w:rsidP="00C17936">
            <w:pPr>
              <w:pStyle w:val="Heading3"/>
              <w:rPr>
                <w:lang w:eastAsia="en-AU"/>
              </w:rPr>
            </w:pPr>
          </w:p>
        </w:tc>
        <w:tc>
          <w:tcPr>
            <w:tcW w:w="360" w:type="dxa"/>
            <w:vMerge/>
          </w:tcPr>
          <w:p w:rsidR="00C17936" w:rsidRPr="004048B0" w:rsidRDefault="00C17936" w:rsidP="00C17936">
            <w:pPr>
              <w:pStyle w:val="Heading2"/>
            </w:pPr>
          </w:p>
        </w:tc>
        <w:tc>
          <w:tcPr>
            <w:tcW w:w="7200" w:type="dxa"/>
          </w:tcPr>
          <w:p w:rsidR="00C17936" w:rsidRPr="004048B0" w:rsidRDefault="00000000" w:rsidP="00C17936">
            <w:pPr>
              <w:pStyle w:val="Heading3"/>
            </w:pPr>
            <w:sdt>
              <w:sdtPr>
                <w:id w:val="600685296"/>
                <w:placeholder>
                  <w:docPart w:val="28C0F78E4260493E9932104D2BB8606C"/>
                </w:placeholder>
                <w:temporary/>
                <w:showingPlcHdr/>
                <w15:appearance w15:val="hidden"/>
              </w:sdtPr>
              <w:sdtContent>
                <w:r w:rsidR="00C17936" w:rsidRPr="004048B0">
                  <w:t>SUBHEADING</w:t>
                </w:r>
              </w:sdtContent>
            </w:sdt>
            <w:r w:rsidR="00C17936" w:rsidRPr="004048B0">
              <w:t xml:space="preserve"> </w:t>
            </w:r>
          </w:p>
          <w:p w:rsidR="00C17936" w:rsidRPr="004048B0" w:rsidRDefault="00000000" w:rsidP="00C17936">
            <w:sdt>
              <w:sdtPr>
                <w:id w:val="-247425984"/>
                <w:placeholder>
                  <w:docPart w:val="75C0D8B293634213BD49ED43AC5F3BAC"/>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rsidR="00C17936" w:rsidRPr="004048B0" w:rsidRDefault="00C17936" w:rsidP="00C17936"/>
          <w:p w:rsidR="00C17936" w:rsidRPr="004048B0" w:rsidRDefault="00000000" w:rsidP="00C17936">
            <w:pPr>
              <w:pStyle w:val="Heading3"/>
            </w:pPr>
            <w:sdt>
              <w:sdtPr>
                <w:id w:val="-961419088"/>
                <w:placeholder>
                  <w:docPart w:val="7978A26EAAFD4E5089A34BE6E0ED1753"/>
                </w:placeholder>
                <w:temporary/>
                <w:showingPlcHdr/>
                <w15:appearance w15:val="hidden"/>
              </w:sdtPr>
              <w:sdtContent>
                <w:r w:rsidR="00C17936" w:rsidRPr="004048B0">
                  <w:t>SUBHEADING</w:t>
                </w:r>
              </w:sdtContent>
            </w:sdt>
            <w:r w:rsidR="00C17936" w:rsidRPr="004048B0">
              <w:t xml:space="preserve"> </w:t>
            </w:r>
          </w:p>
          <w:p w:rsidR="00C17936" w:rsidRPr="004048B0" w:rsidRDefault="00000000" w:rsidP="00C17936">
            <w:sdt>
              <w:sdtPr>
                <w:id w:val="368117376"/>
                <w:placeholder>
                  <w:docPart w:val="E17BE9E3FEB1417FAC92E328BC5D816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rsidR="00C17936" w:rsidRPr="004048B0" w:rsidRDefault="00C17936" w:rsidP="00C17936">
            <w:r w:rsidRPr="004048B0">
              <w:t xml:space="preserve"> </w:t>
            </w:r>
          </w:p>
          <w:p w:rsidR="00C17936" w:rsidRPr="004048B0" w:rsidRDefault="00000000" w:rsidP="00C17936">
            <w:pPr>
              <w:pStyle w:val="Heading3"/>
            </w:pPr>
            <w:sdt>
              <w:sdtPr>
                <w:id w:val="-1382096778"/>
                <w:placeholder>
                  <w:docPart w:val="B328CC5EE32A4B94A354E134AF817414"/>
                </w:placeholder>
                <w:temporary/>
                <w:showingPlcHdr/>
                <w15:appearance w15:val="hidden"/>
              </w:sdtPr>
              <w:sdtContent>
                <w:r w:rsidR="00C17936" w:rsidRPr="004048B0">
                  <w:t>SUBHEADING</w:t>
                </w:r>
              </w:sdtContent>
            </w:sdt>
            <w:r w:rsidR="00C17936" w:rsidRPr="004048B0">
              <w:t xml:space="preserve"> </w:t>
            </w:r>
          </w:p>
          <w:sdt>
            <w:sdtPr>
              <w:id w:val="-1931800553"/>
              <w:placeholder>
                <w:docPart w:val="04D19283E91C476B8F83903127394B61"/>
              </w:placeholder>
              <w:temporary/>
              <w:showingPlcHdr/>
              <w15:appearance w15:val="hidden"/>
            </w:sdtPr>
            <w:sdtContent>
              <w:p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C17936" w:rsidRPr="004048B0" w:rsidRDefault="00C17936" w:rsidP="00C17936"/>
              <w:p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rsidR="007762BF" w:rsidRPr="004048B0" w:rsidRDefault="007762BF"/>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600"/>
        <w:gridCol w:w="7191"/>
      </w:tblGrid>
      <w:tr w:rsidR="004A4C49" w:rsidRPr="004048B0" w:rsidTr="006551C3">
        <w:trPr>
          <w:trHeight w:val="432"/>
        </w:trPr>
        <w:tc>
          <w:tcPr>
            <w:tcW w:w="3600" w:type="dxa"/>
            <w:vMerge w:val="restart"/>
            <w:vAlign w:val="center"/>
          </w:tcPr>
          <w:p w:rsidR="004A4C49" w:rsidRPr="004048B0" w:rsidRDefault="004A4C49" w:rsidP="004D4384">
            <w:pPr>
              <w:pStyle w:val="Quote"/>
            </w:pPr>
            <w:r w:rsidRPr="004048B0">
              <w:br w:type="page"/>
            </w:r>
            <w:sdt>
              <w:sdtPr>
                <w:id w:val="242228321"/>
                <w:placeholder>
                  <w:docPart w:val="DCD05939FB104884AB30A4EDD0809351"/>
                </w:placeholder>
                <w:temporary/>
                <w:showingPlcHdr/>
                <w15:appearance w15:val="hidden"/>
              </w:sdtPr>
              <w:sdtContent>
                <w:r w:rsidR="006F5A91" w:rsidRPr="004D4384">
                  <w:t>Lorem ipsum dolor sit amet, consectetur adipiscing elit.</w:t>
                </w:r>
              </w:sdtContent>
            </w:sdt>
          </w:p>
        </w:tc>
        <w:tc>
          <w:tcPr>
            <w:tcW w:w="7191" w:type="dxa"/>
          </w:tcPr>
          <w:p w:rsidR="004A4C49" w:rsidRPr="004048B0" w:rsidRDefault="004A4C49" w:rsidP="00C9656E">
            <w:r w:rsidRPr="004048B0">
              <w:rPr>
                <w:noProof/>
                <w:lang w:eastAsia="en-AU"/>
              </w:rPr>
              <w:drawing>
                <wp:inline distT="0" distB="0" distL="0" distR="0" wp14:anchorId="530D2518" wp14:editId="4DE5E10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3600" w:type="dxa"/>
            <w:vMerge/>
          </w:tcPr>
          <w:p w:rsidR="004A4C49" w:rsidRPr="004048B0" w:rsidRDefault="004A4C49" w:rsidP="004D4384">
            <w:pPr>
              <w:pStyle w:val="Quote"/>
            </w:pPr>
          </w:p>
        </w:tc>
        <w:tc>
          <w:tcPr>
            <w:tcW w:w="7191" w:type="dxa"/>
          </w:tcPr>
          <w:p w:rsidR="004A4C49" w:rsidRPr="004048B0" w:rsidRDefault="00000000" w:rsidP="00FE44CB">
            <w:pPr>
              <w:pStyle w:val="Heading2"/>
            </w:pPr>
            <w:sdt>
              <w:sdtPr>
                <w:id w:val="-1568491668"/>
                <w:placeholder>
                  <w:docPart w:val="3FE93F13E66247D38E0581D3790BC30E"/>
                </w:placeholder>
                <w:temporary/>
                <w:showingPlcHdr/>
                <w15:appearance w15:val="hidden"/>
              </w:sdtPr>
              <w:sdtContent>
                <w:r w:rsidR="006F5A91" w:rsidRPr="004048B0">
                  <w:t xml:space="preserve">WHAT’S NEXT </w:t>
                </w:r>
              </w:sdtContent>
            </w:sdt>
          </w:p>
        </w:tc>
      </w:tr>
      <w:tr w:rsidR="004A4C49" w:rsidRPr="004048B0" w:rsidTr="006551C3">
        <w:trPr>
          <w:trHeight w:val="11583"/>
        </w:trPr>
        <w:tc>
          <w:tcPr>
            <w:tcW w:w="3600" w:type="dxa"/>
            <w:vMerge/>
          </w:tcPr>
          <w:p w:rsidR="004A4C49" w:rsidRPr="004048B0" w:rsidRDefault="004A4C49" w:rsidP="004D4384">
            <w:pPr>
              <w:pStyle w:val="Quote"/>
            </w:pPr>
          </w:p>
        </w:tc>
        <w:tc>
          <w:tcPr>
            <w:tcW w:w="7191" w:type="dxa"/>
          </w:tcPr>
          <w:sdt>
            <w:sdtPr>
              <w:id w:val="855076196"/>
              <w:placeholder>
                <w:docPart w:val="E7EC753A595346A59E15C889647A62E1"/>
              </w:placeholder>
              <w:temporary/>
              <w:showingPlcHdr/>
              <w15:appearance w15:val="hidden"/>
            </w:sdtPr>
            <w:sdtContent>
              <w:p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6F5A91" w:rsidRPr="004048B0" w:rsidRDefault="006F5A91" w:rsidP="006F5A91"/>
              <w:p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6F5A91" w:rsidRPr="004048B0" w:rsidRDefault="006F5A91" w:rsidP="006F5A91"/>
              <w:p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6F5A91" w:rsidRPr="004048B0" w:rsidRDefault="006F5A91" w:rsidP="006F5A91"/>
              <w:p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rsidR="007762BF" w:rsidRPr="004048B0" w:rsidRDefault="007762BF"/>
    <w:p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10800"/>
      </w:tblGrid>
      <w:tr w:rsidR="004A4C49" w:rsidRPr="004048B0" w:rsidTr="00F32B21">
        <w:trPr>
          <w:trHeight w:val="432"/>
        </w:trPr>
        <w:tc>
          <w:tcPr>
            <w:tcW w:w="10800" w:type="dxa"/>
          </w:tcPr>
          <w:p w:rsidR="004A4C49" w:rsidRPr="004048B0" w:rsidRDefault="004A4C49" w:rsidP="00D51608">
            <w:pPr>
              <w:rPr>
                <w:noProof/>
              </w:rPr>
            </w:pPr>
            <w:r w:rsidRPr="004048B0">
              <w:rPr>
                <w:noProof/>
                <w:lang w:eastAsia="en-AU"/>
              </w:rPr>
              <w:drawing>
                <wp:inline distT="0" distB="0" distL="0" distR="0" wp14:anchorId="583EE321" wp14:editId="22AD94D9">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10800" w:type="dxa"/>
          </w:tcPr>
          <w:p w:rsidR="004A4C49" w:rsidRPr="004048B0" w:rsidRDefault="00000000" w:rsidP="004048B0">
            <w:pPr>
              <w:pStyle w:val="Heading2"/>
            </w:pPr>
            <w:sdt>
              <w:sdtPr>
                <w:id w:val="2025126663"/>
                <w:placeholder>
                  <w:docPart w:val="D43A1F3A56044E45900A2BB8BCADA306"/>
                </w:placeholder>
                <w:temporary/>
                <w:showingPlcHdr/>
                <w15:appearance w15:val="hidden"/>
              </w:sdtPr>
              <w:sdtContent>
                <w:r w:rsidR="006F5A91" w:rsidRPr="004048B0">
                  <w:rPr>
                    <w:rStyle w:val="Heading2Char"/>
                    <w:caps/>
                  </w:rPr>
                  <w:t>Results from last year</w:t>
                </w:r>
              </w:sdtContent>
            </w:sdt>
          </w:p>
        </w:tc>
      </w:tr>
      <w:tr w:rsidR="004A4C49" w:rsidRPr="004048B0" w:rsidTr="00F32B21">
        <w:trPr>
          <w:trHeight w:val="1764"/>
        </w:trPr>
        <w:tc>
          <w:tcPr>
            <w:tcW w:w="10800" w:type="dxa"/>
          </w:tcPr>
          <w:sdt>
            <w:sdtPr>
              <w:id w:val="160512444"/>
              <w:placeholder>
                <w:docPart w:val="C17F9A07A4A0478EAB4C817F3599AC78"/>
              </w:placeholder>
              <w:temporary/>
              <w:showingPlcHdr/>
              <w15:appearance w15:val="hidden"/>
            </w:sdtPr>
            <w:sdtContent>
              <w:p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rsidTr="008F1ABD">
        <w:trPr>
          <w:trHeight w:val="288"/>
        </w:trPr>
        <w:tc>
          <w:tcPr>
            <w:tcW w:w="10800" w:type="dxa"/>
          </w:tcPr>
          <w:p w:rsidR="0072626F" w:rsidRPr="004048B0" w:rsidRDefault="0072626F" w:rsidP="004A4C49"/>
        </w:tc>
      </w:tr>
      <w:tr w:rsidR="001E17E9" w:rsidRPr="004048B0"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rsidTr="007366D6">
              <w:trPr>
                <w:trHeight w:val="616"/>
              </w:trPr>
              <w:tc>
                <w:tcPr>
                  <w:tcW w:w="2114" w:type="dxa"/>
                  <w:tcBorders>
                    <w:bottom w:val="single" w:sz="24" w:space="0" w:color="44546A" w:themeColor="text2"/>
                  </w:tcBorders>
                  <w:vAlign w:val="center"/>
                </w:tcPr>
                <w:p w:rsidR="009B38E4" w:rsidRPr="004048B0" w:rsidRDefault="009B38E4" w:rsidP="007366D6">
                  <w:pPr>
                    <w:pStyle w:val="TableHeader"/>
                  </w:pPr>
                </w:p>
              </w:tc>
              <w:tc>
                <w:tcPr>
                  <w:tcW w:w="2115" w:type="dxa"/>
                  <w:tcBorders>
                    <w:bottom w:val="single" w:sz="24" w:space="0" w:color="44546A" w:themeColor="text2"/>
                  </w:tcBorders>
                  <w:vAlign w:val="center"/>
                </w:tcPr>
                <w:p w:rsidR="009B38E4" w:rsidRPr="004048B0" w:rsidRDefault="00000000" w:rsidP="006013C2">
                  <w:pPr>
                    <w:pStyle w:val="TableHeader"/>
                  </w:pPr>
                  <w:sdt>
                    <w:sdtPr>
                      <w:id w:val="-270005588"/>
                      <w:placeholder>
                        <w:docPart w:val="B3C630741F8C4DD6A3DEE1954F32473C"/>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190806158"/>
                      <w:placeholder>
                        <w:docPart w:val="85A9EB05BF6045CD9B5F3FED1F6B49A7"/>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945652209"/>
                      <w:placeholder>
                        <w:docPart w:val="4EF05D0A086E4718BC114C02FEA860F0"/>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265387587"/>
                      <w:placeholder>
                        <w:docPart w:val="E257BFFADF4F4730B7D3747D94EAE2CB"/>
                      </w:placeholder>
                      <w:temporary/>
                      <w:showingPlcHdr/>
                      <w15:appearance w15:val="hidden"/>
                    </w:sdtPr>
                    <w:sdtContent>
                      <w:r w:rsidR="006F5A91" w:rsidRPr="004048B0">
                        <w:t>Q4</w:t>
                      </w:r>
                    </w:sdtContent>
                  </w:sdt>
                </w:p>
              </w:tc>
            </w:tr>
            <w:tr w:rsidR="000D1D83" w:rsidRPr="004048B0" w:rsidTr="006013C2">
              <w:tc>
                <w:tcPr>
                  <w:tcW w:w="2114" w:type="dxa"/>
                  <w:tcBorders>
                    <w:top w:val="single" w:sz="24" w:space="0" w:color="44546A" w:themeColor="text2"/>
                    <w:right w:val="single" w:sz="8" w:space="0" w:color="E7E6E6" w:themeColor="background2"/>
                  </w:tcBorders>
                </w:tcPr>
                <w:p w:rsidR="009B38E4" w:rsidRPr="004048B0" w:rsidRDefault="00000000" w:rsidP="00133F58">
                  <w:pPr>
                    <w:pStyle w:val="TableLeft1"/>
                  </w:pPr>
                  <w:sdt>
                    <w:sdtPr>
                      <w:id w:val="1204598762"/>
                      <w:placeholder>
                        <w:docPart w:val="63B056E92D5E47479710AA8A43B7958D"/>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833654871"/>
                      <w:placeholder>
                        <w:docPart w:val="DE6C110B23F44995AF506E46E8079F4F"/>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1167168272"/>
                      <w:placeholder>
                        <w:docPart w:val="9F0B2CAD4BF745568742C9067F344954"/>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377747350"/>
                      <w:placeholder>
                        <w:docPart w:val="AF780AB95F3246AAAA34DFA43966B9A3"/>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rsidR="009B38E4" w:rsidRPr="004048B0" w:rsidRDefault="00000000" w:rsidP="006013C2">
                  <w:pPr>
                    <w:pStyle w:val="TableData"/>
                  </w:pPr>
                  <w:sdt>
                    <w:sdtPr>
                      <w:id w:val="1224184369"/>
                      <w:placeholder>
                        <w:docPart w:val="6EF8D7BFAA824F9CBB0756BD9BE86BE0"/>
                      </w:placeholder>
                      <w:temporary/>
                      <w:showingPlcHdr/>
                      <w15:appearance w15:val="hidden"/>
                    </w:sdtPr>
                    <w:sdtContent>
                      <w:r w:rsidR="006F5A91" w:rsidRPr="004048B0">
                        <w:t>4.5</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2"/>
                  </w:pPr>
                  <w:sdt>
                    <w:sdtPr>
                      <w:id w:val="1113018748"/>
                      <w:placeholder>
                        <w:docPart w:val="F2F4C021FC6A4699BB371DD0467A81E2"/>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41774389"/>
                      <w:placeholder>
                        <w:docPart w:val="3118713D464E4A0298627D06F20A1CFF"/>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51589707"/>
                      <w:placeholder>
                        <w:docPart w:val="9E6F5137C46D4A849F52D175BC97C9DC"/>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217593682"/>
                      <w:placeholder>
                        <w:docPart w:val="8033543C89334861A3F63C4AC2B61FFF"/>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271294392"/>
                      <w:placeholder>
                        <w:docPart w:val="8F866F3F38F842C384BE1066FC2936A2"/>
                      </w:placeholder>
                      <w:temporary/>
                      <w:showingPlcHdr/>
                      <w15:appearance w15:val="hidden"/>
                    </w:sdtPr>
                    <w:sdtContent>
                      <w:r w:rsidR="006F5A91" w:rsidRPr="004048B0">
                        <w:t>2.8</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3"/>
                  </w:pPr>
                  <w:sdt>
                    <w:sdtPr>
                      <w:id w:val="999778860"/>
                      <w:placeholder>
                        <w:docPart w:val="08C03B14E9AA411A84F72B93B2B32BD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843509201"/>
                      <w:placeholder>
                        <w:docPart w:val="468F4DE319D24370AEEE9A8DA259365F"/>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053881689"/>
                      <w:placeholder>
                        <w:docPart w:val="21DBC558C2894616BFE26B52446FF3F9"/>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953278473"/>
                      <w:placeholder>
                        <w:docPart w:val="5E63685E3885482EAE05F7117DA61AA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1932546081"/>
                      <w:placeholder>
                        <w:docPart w:val="11DB530008DE485DA604E77FCF91F84C"/>
                      </w:placeholder>
                      <w:temporary/>
                      <w:showingPlcHdr/>
                      <w15:appearance w15:val="hidden"/>
                    </w:sdtPr>
                    <w:sdtContent>
                      <w:r w:rsidR="006F5A91" w:rsidRPr="004048B0">
                        <w:t>5</w:t>
                      </w:r>
                    </w:sdtContent>
                  </w:sdt>
                </w:p>
              </w:tc>
            </w:tr>
          </w:tbl>
          <w:p w:rsidR="001E17E9" w:rsidRPr="004048B0" w:rsidRDefault="001E17E9" w:rsidP="004A4C49">
            <w:pPr>
              <w:rPr>
                <w:color w:val="000000" w:themeColor="text1"/>
              </w:rPr>
            </w:pPr>
          </w:p>
        </w:tc>
      </w:tr>
      <w:tr w:rsidR="001E17E9" w:rsidRPr="004048B0" w:rsidTr="008F1ABD">
        <w:trPr>
          <w:trHeight w:val="288"/>
        </w:trPr>
        <w:tc>
          <w:tcPr>
            <w:tcW w:w="10800" w:type="dxa"/>
          </w:tcPr>
          <w:p w:rsidR="001E17E9" w:rsidRPr="004048B0" w:rsidRDefault="001E17E9" w:rsidP="004A4C49"/>
        </w:tc>
      </w:tr>
      <w:tr w:rsidR="00B13CF5" w:rsidRPr="004048B0" w:rsidTr="00F32B21">
        <w:trPr>
          <w:trHeight w:val="1656"/>
        </w:trPr>
        <w:tc>
          <w:tcPr>
            <w:tcW w:w="10800" w:type="dxa"/>
          </w:tcPr>
          <w:p w:rsidR="00B13CF5" w:rsidRPr="004048B0" w:rsidRDefault="008937EC" w:rsidP="0053179B">
            <w:pPr>
              <w:pStyle w:val="TableHeader"/>
            </w:pPr>
            <w:r w:rsidRPr="004048B0">
              <w:rPr>
                <w:noProof/>
                <w:lang w:eastAsia="en-AU"/>
              </w:rPr>
              <w:drawing>
                <wp:inline distT="0" distB="0" distL="0" distR="0" wp14:anchorId="198EBC90" wp14:editId="33A0BDFE">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260BD" w:rsidRDefault="00A260BD" w:rsidP="006B633A">
      <w:r>
        <w:separator/>
      </w:r>
    </w:p>
  </w:endnote>
  <w:endnote w:type="continuationSeparator" w:id="0">
    <w:p w:rsidR="00A260BD" w:rsidRDefault="00A260B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B633A" w:rsidRPr="006F5A91" w:rsidRDefault="00000000" w:rsidP="006F5A91">
    <w:pPr>
      <w:pStyle w:val="Footer"/>
    </w:pPr>
    <w:sdt>
      <w:sdtPr>
        <w:rPr>
          <w:rFonts w:ascii="Calibri" w:hAnsi="Calibri" w:cs="Calibri"/>
          <w:color w:val="000000"/>
          <w:lang w:val="en-AU"/>
        </w:rPr>
        <w:id w:val="566458770"/>
        <w:placeholder>
          <w:docPart w:val="D8F4BB82D0BC47DE9DB5F60AA5E7A877"/>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5A91" w:rsidRPr="006F5A91" w:rsidRDefault="00000000" w:rsidP="006F5A91">
    <w:pPr>
      <w:pStyle w:val="Footer"/>
    </w:pPr>
    <w:sdt>
      <w:sdtPr>
        <w:rPr>
          <w:rFonts w:ascii="Calibri" w:hAnsi="Calibri" w:cs="Calibri"/>
          <w:color w:val="000000"/>
          <w:lang w:val="en-AU"/>
        </w:rPr>
        <w:id w:val="1305126051"/>
        <w:placeholder>
          <w:docPart w:val="DA98BBE1AB36430889BAF58998DC4768"/>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260BD" w:rsidRDefault="00A260BD" w:rsidP="006B633A">
      <w:r>
        <w:separator/>
      </w:r>
    </w:p>
  </w:footnote>
  <w:footnote w:type="continuationSeparator" w:id="0">
    <w:p w:rsidR="00A260BD" w:rsidRDefault="00A260B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8940555">
    <w:abstractNumId w:val="1"/>
  </w:num>
  <w:num w:numId="2" w16cid:durableId="1745565515">
    <w:abstractNumId w:val="5"/>
  </w:num>
  <w:num w:numId="3" w16cid:durableId="1959413534">
    <w:abstractNumId w:val="0"/>
  </w:num>
  <w:num w:numId="4" w16cid:durableId="221644448">
    <w:abstractNumId w:val="4"/>
  </w:num>
  <w:num w:numId="5" w16cid:durableId="382101388">
    <w:abstractNumId w:val="6"/>
  </w:num>
  <w:num w:numId="6" w16cid:durableId="1925528803">
    <w:abstractNumId w:val="3"/>
  </w:num>
  <w:num w:numId="7" w16cid:durableId="7665381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205F12"/>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469C"/>
    <w:rsid w:val="001877A1"/>
    <w:rsid w:val="00191B9F"/>
    <w:rsid w:val="001C52F2"/>
    <w:rsid w:val="001D0839"/>
    <w:rsid w:val="001D5EC6"/>
    <w:rsid w:val="001E17E9"/>
    <w:rsid w:val="001E2FD9"/>
    <w:rsid w:val="001F5BFC"/>
    <w:rsid w:val="00205F12"/>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260BD"/>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62B2"/>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A42C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ytvynchyk\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554E7E88A94081B319F1D6FCDB4892"/>
        <w:category>
          <w:name w:val="General"/>
          <w:gallery w:val="placeholder"/>
        </w:category>
        <w:types>
          <w:type w:val="bbPlcHdr"/>
        </w:types>
        <w:behaviors>
          <w:behavior w:val="content"/>
        </w:behaviors>
        <w:guid w:val="{E2D474E8-F362-47FF-A824-547C4B157BB4}"/>
      </w:docPartPr>
      <w:docPartBody>
        <w:p w:rsidR="00000000" w:rsidRDefault="00000000">
          <w:pPr>
            <w:pStyle w:val="ED554E7E88A94081B319F1D6FCDB4892"/>
          </w:pPr>
          <w:r w:rsidRPr="004048B0">
            <w:rPr>
              <w:rStyle w:val="TitleChar"/>
            </w:rPr>
            <w:t>ANNUAL REVIEW</w:t>
          </w:r>
        </w:p>
      </w:docPartBody>
    </w:docPart>
    <w:docPart>
      <w:docPartPr>
        <w:name w:val="BFE9DF7EB56E49A1818D90A732A059A0"/>
        <w:category>
          <w:name w:val="General"/>
          <w:gallery w:val="placeholder"/>
        </w:category>
        <w:types>
          <w:type w:val="bbPlcHdr"/>
        </w:types>
        <w:behaviors>
          <w:behavior w:val="content"/>
        </w:behaviors>
        <w:guid w:val="{20AA535F-B266-4697-B540-9593F3CC416D}"/>
      </w:docPartPr>
      <w:docPartBody>
        <w:p w:rsidR="00000000" w:rsidRDefault="00000000">
          <w:pPr>
            <w:pStyle w:val="BFE9DF7EB56E49A1818D90A732A059A0"/>
          </w:pPr>
          <w:r w:rsidRPr="004048B0">
            <w:rPr>
              <w:rStyle w:val="SubtitleChar"/>
            </w:rPr>
            <w:t>SUBTITLE</w:t>
          </w:r>
        </w:p>
      </w:docPartBody>
    </w:docPart>
    <w:docPart>
      <w:docPartPr>
        <w:name w:val="743E218FA9FF46E99A8FD04089B6DDB9"/>
        <w:category>
          <w:name w:val="General"/>
          <w:gallery w:val="placeholder"/>
        </w:category>
        <w:types>
          <w:type w:val="bbPlcHdr"/>
        </w:types>
        <w:behaviors>
          <w:behavior w:val="content"/>
        </w:behaviors>
        <w:guid w:val="{FD251500-8D90-4EA3-99CA-0C0D2A0A44FA}"/>
      </w:docPartPr>
      <w:docPartBody>
        <w:p w:rsidR="00000000" w:rsidRDefault="00000000">
          <w:pPr>
            <w:pStyle w:val="743E218FA9FF46E99A8FD04089B6DDB9"/>
          </w:pPr>
          <w:r w:rsidRPr="004048B0">
            <w:rPr>
              <w:noProof/>
            </w:rPr>
            <w:t>FABRIKAM TECHNOLOGY INC</w:t>
          </w:r>
          <w:r w:rsidRPr="004048B0">
            <w:rPr>
              <w:rStyle w:val="PlaceholderText"/>
            </w:rPr>
            <w:t>.</w:t>
          </w:r>
        </w:p>
      </w:docPartBody>
    </w:docPart>
    <w:docPart>
      <w:docPartPr>
        <w:name w:val="A3E616F196AF4FC792A17A6A3D8870EA"/>
        <w:category>
          <w:name w:val="General"/>
          <w:gallery w:val="placeholder"/>
        </w:category>
        <w:types>
          <w:type w:val="bbPlcHdr"/>
        </w:types>
        <w:behaviors>
          <w:behavior w:val="content"/>
        </w:behaviors>
        <w:guid w:val="{929C8CF2-615D-43F4-ADDA-3720D81FCC0C}"/>
      </w:docPartPr>
      <w:docPartBody>
        <w:p w:rsidR="00000000" w:rsidRDefault="00000000">
          <w:pPr>
            <w:pStyle w:val="A3E616F196AF4FC792A17A6A3D8870EA"/>
          </w:pPr>
          <w:r w:rsidRPr="004048B0">
            <w:rPr>
              <w:noProof/>
            </w:rPr>
            <w:t>|</w:t>
          </w:r>
        </w:p>
      </w:docPartBody>
    </w:docPart>
    <w:docPart>
      <w:docPartPr>
        <w:name w:val="3E39BF7195464002912681FCAE55182A"/>
        <w:category>
          <w:name w:val="General"/>
          <w:gallery w:val="placeholder"/>
        </w:category>
        <w:types>
          <w:type w:val="bbPlcHdr"/>
        </w:types>
        <w:behaviors>
          <w:behavior w:val="content"/>
        </w:behaviors>
        <w:guid w:val="{3B4327CE-F605-4C6B-8225-FDAFA4C3C8C4}"/>
      </w:docPartPr>
      <w:docPartBody>
        <w:p w:rsidR="00000000" w:rsidRDefault="00000000">
          <w:pPr>
            <w:pStyle w:val="3E39BF7195464002912681FCAE55182A"/>
          </w:pPr>
          <w:r w:rsidRPr="004048B0">
            <w:rPr>
              <w:noProof/>
            </w:rPr>
            <w:t>INFO@FABRIKAM.COM</w:t>
          </w:r>
        </w:p>
      </w:docPartBody>
    </w:docPart>
    <w:docPart>
      <w:docPartPr>
        <w:name w:val="5C5DD6C8E8F149FD9AAED0B656438F5D"/>
        <w:category>
          <w:name w:val="General"/>
          <w:gallery w:val="placeholder"/>
        </w:category>
        <w:types>
          <w:type w:val="bbPlcHdr"/>
        </w:types>
        <w:behaviors>
          <w:behavior w:val="content"/>
        </w:behaviors>
        <w:guid w:val="{8DD7A0EA-8ACD-4AFA-80C4-C26808DCBB6B}"/>
      </w:docPartPr>
      <w:docPartBody>
        <w:p w:rsidR="00000000" w:rsidRDefault="00000000">
          <w:pPr>
            <w:pStyle w:val="5C5DD6C8E8F149FD9AAED0B656438F5D"/>
          </w:pPr>
          <w:r w:rsidRPr="004048B0">
            <w:t>SUMMARY</w:t>
          </w:r>
        </w:p>
      </w:docPartBody>
    </w:docPart>
    <w:docPart>
      <w:docPartPr>
        <w:name w:val="E816E063D99943398337F1D8644306E7"/>
        <w:category>
          <w:name w:val="General"/>
          <w:gallery w:val="placeholder"/>
        </w:category>
        <w:types>
          <w:type w:val="bbPlcHdr"/>
        </w:types>
        <w:behaviors>
          <w:behavior w:val="content"/>
        </w:behaviors>
        <w:guid w:val="{2DF667C1-A432-47B6-90BB-EDBCA2996223}"/>
      </w:docPartPr>
      <w:docPartBody>
        <w:p w:rsidR="00000000" w:rsidRPr="004048B0" w:rsidRDefault="00000000" w:rsidP="00EA0EF8">
          <w:pPr>
            <w:pStyle w:val="NormalBold"/>
          </w:pPr>
          <w:r w:rsidRPr="004048B0">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w:t>
          </w:r>
          <w:r w:rsidRPr="004048B0">
            <w:t xml:space="preserve">ing tristique. </w:t>
          </w:r>
        </w:p>
        <w:p w:rsidR="00000000" w:rsidRPr="004048B0" w:rsidRDefault="00000000" w:rsidP="00EA0EF8">
          <w:pPr>
            <w:pStyle w:val="NormalBold"/>
          </w:pPr>
        </w:p>
        <w:p w:rsidR="00000000" w:rsidRDefault="00000000">
          <w:pPr>
            <w:pStyle w:val="E816E063D99943398337F1D8644306E7"/>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8C48EBD4854A46D380463270B2F34F07"/>
        <w:category>
          <w:name w:val="General"/>
          <w:gallery w:val="placeholder"/>
        </w:category>
        <w:types>
          <w:type w:val="bbPlcHdr"/>
        </w:types>
        <w:behaviors>
          <w:behavior w:val="content"/>
        </w:behaviors>
        <w:guid w:val="{500F6B8F-2B32-43AC-8B23-0697CA112D02}"/>
      </w:docPartPr>
      <w:docPartBody>
        <w:p w:rsidR="00000000" w:rsidRDefault="00000000">
          <w:pPr>
            <w:pStyle w:val="8C48EBD4854A46D380463270B2F34F07"/>
          </w:pPr>
          <w:r w:rsidRPr="004048B0">
            <w:t>Introduction</w:t>
          </w:r>
        </w:p>
      </w:docPartBody>
    </w:docPart>
    <w:docPart>
      <w:docPartPr>
        <w:name w:val="D8F4BB82D0BC47DE9DB5F60AA5E7A877"/>
        <w:category>
          <w:name w:val="General"/>
          <w:gallery w:val="placeholder"/>
        </w:category>
        <w:types>
          <w:type w:val="bbPlcHdr"/>
        </w:types>
        <w:behaviors>
          <w:behavior w:val="content"/>
        </w:behaviors>
        <w:guid w:val="{FDA2C6BE-0D7A-4095-B7DB-3B8E7F3AE1C5}"/>
      </w:docPartPr>
      <w:docPartBody>
        <w:p w:rsidR="00000000" w:rsidRDefault="00000000">
          <w:pPr>
            <w:pStyle w:val="D8F4BB82D0BC47DE9DB5F60AA5E7A877"/>
          </w:pPr>
          <w:r w:rsidRPr="004048B0">
            <w:t>SUBHEADING</w:t>
          </w:r>
        </w:p>
      </w:docPartBody>
    </w:docPart>
    <w:docPart>
      <w:docPartPr>
        <w:name w:val="DA98BBE1AB36430889BAF58998DC4768"/>
        <w:category>
          <w:name w:val="General"/>
          <w:gallery w:val="placeholder"/>
        </w:category>
        <w:types>
          <w:type w:val="bbPlcHdr"/>
        </w:types>
        <w:behaviors>
          <w:behavior w:val="content"/>
        </w:behaviors>
        <w:guid w:val="{425C748C-3C4F-4707-830F-232C0A2C5A6B}"/>
      </w:docPartPr>
      <w:docPartBody>
        <w:p w:rsidR="00000000" w:rsidRDefault="00000000">
          <w:pPr>
            <w:pStyle w:val="DA98BBE1AB36430889BAF58998DC4768"/>
          </w:pPr>
          <w:r w:rsidRPr="004048B0">
            <w:t>SUBHEADING</w:t>
          </w:r>
        </w:p>
      </w:docPartBody>
    </w:docPart>
    <w:docPart>
      <w:docPartPr>
        <w:name w:val="E866B1931199444EB3535740091C9758"/>
        <w:category>
          <w:name w:val="General"/>
          <w:gallery w:val="placeholder"/>
        </w:category>
        <w:types>
          <w:type w:val="bbPlcHdr"/>
        </w:types>
        <w:behaviors>
          <w:behavior w:val="content"/>
        </w:behaviors>
        <w:guid w:val="{7D8E0C34-1ABD-4AD6-A889-6CB5D8BF703A}"/>
      </w:docPartPr>
      <w:docPartBody>
        <w:p w:rsidR="00000000" w:rsidRDefault="00000000">
          <w:pPr>
            <w:pStyle w:val="E866B1931199444EB3535740091C9758"/>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E3628FD8DFFF4F18AB105145F0325489"/>
        <w:category>
          <w:name w:val="General"/>
          <w:gallery w:val="placeholder"/>
        </w:category>
        <w:types>
          <w:type w:val="bbPlcHdr"/>
        </w:types>
        <w:behaviors>
          <w:behavior w:val="content"/>
        </w:behaviors>
        <w:guid w:val="{03A05256-3005-4E25-B653-FB24D73D03F0}"/>
      </w:docPartPr>
      <w:docPartBody>
        <w:p w:rsidR="00000000" w:rsidRDefault="00000000">
          <w:pPr>
            <w:pStyle w:val="E3628FD8DFFF4F18AB105145F0325489"/>
          </w:pPr>
          <w:r w:rsidRPr="004048B0">
            <w:t>SUBHEADING</w:t>
          </w:r>
        </w:p>
      </w:docPartBody>
    </w:docPart>
    <w:docPart>
      <w:docPartPr>
        <w:name w:val="07D1E3D224504312892432061B5BA23A"/>
        <w:category>
          <w:name w:val="General"/>
          <w:gallery w:val="placeholder"/>
        </w:category>
        <w:types>
          <w:type w:val="bbPlcHdr"/>
        </w:types>
        <w:behaviors>
          <w:behavior w:val="content"/>
        </w:behaviors>
        <w:guid w:val="{10B537E9-8A4B-4652-AFDC-235F891E184C}"/>
      </w:docPartPr>
      <w:docPartBody>
        <w:p w:rsidR="00000000" w:rsidRDefault="00000000">
          <w:pPr>
            <w:pStyle w:val="07D1E3D224504312892432061B5BA23A"/>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147BB1484AD24F12A43E068944521104"/>
        <w:category>
          <w:name w:val="General"/>
          <w:gallery w:val="placeholder"/>
        </w:category>
        <w:types>
          <w:type w:val="bbPlcHdr"/>
        </w:types>
        <w:behaviors>
          <w:behavior w:val="content"/>
        </w:behaviors>
        <w:guid w:val="{F9A13583-0086-4BC3-A334-5FB377537F49}"/>
      </w:docPartPr>
      <w:docPartBody>
        <w:p w:rsidR="00000000" w:rsidRDefault="00000000">
          <w:pPr>
            <w:pStyle w:val="147BB1484AD24F12A43E068944521104"/>
          </w:pPr>
          <w:r w:rsidRPr="004048B0">
            <w:t>Figure 1</w:t>
          </w:r>
        </w:p>
      </w:docPartBody>
    </w:docPart>
    <w:docPart>
      <w:docPartPr>
        <w:name w:val="FA10F338F24F436496A8904483FF1575"/>
        <w:category>
          <w:name w:val="General"/>
          <w:gallery w:val="placeholder"/>
        </w:category>
        <w:types>
          <w:type w:val="bbPlcHdr"/>
        </w:types>
        <w:behaviors>
          <w:behavior w:val="content"/>
        </w:behaviors>
        <w:guid w:val="{7BC21775-00C1-438C-A4D4-BF649E4D6995}"/>
      </w:docPartPr>
      <w:docPartBody>
        <w:p w:rsidR="00000000" w:rsidRPr="004048B0" w:rsidRDefault="00000000" w:rsidP="0053179B">
          <w:pPr>
            <w:pStyle w:val="ListHeader"/>
          </w:pPr>
          <w:r w:rsidRPr="004048B0">
            <w:t xml:space="preserve">BUSINESS </w:t>
          </w:r>
        </w:p>
        <w:p w:rsidR="00000000" w:rsidRDefault="00000000">
          <w:pPr>
            <w:pStyle w:val="FA10F338F24F436496A8904483FF1575"/>
          </w:pPr>
          <w:r w:rsidRPr="004048B0">
            <w:t>PRIORITIES</w:t>
          </w:r>
        </w:p>
      </w:docPartBody>
    </w:docPart>
    <w:docPart>
      <w:docPartPr>
        <w:name w:val="0CAF325EA7B5414F9E33DAE0F6815FE6"/>
        <w:category>
          <w:name w:val="General"/>
          <w:gallery w:val="placeholder"/>
        </w:category>
        <w:types>
          <w:type w:val="bbPlcHdr"/>
        </w:types>
        <w:behaviors>
          <w:behavior w:val="content"/>
        </w:behaviors>
        <w:guid w:val="{65ECE51E-43DA-42CF-A290-DED62B86A508}"/>
      </w:docPartPr>
      <w:docPartBody>
        <w:p w:rsidR="00000000" w:rsidRPr="004048B0" w:rsidRDefault="00000000" w:rsidP="0053179B">
          <w:pPr>
            <w:pStyle w:val="Bullets"/>
          </w:pPr>
          <w:r w:rsidRPr="004048B0">
            <w:t>Increase customer satisfaction by 2%</w:t>
          </w:r>
        </w:p>
        <w:p w:rsidR="00000000" w:rsidRDefault="00000000">
          <w:pPr>
            <w:pStyle w:val="0CAF325EA7B5414F9E33DAE0F6815FE6"/>
          </w:pPr>
          <w:r w:rsidRPr="004048B0">
            <w:t>Maintain growth</w:t>
          </w:r>
        </w:p>
      </w:docPartBody>
    </w:docPart>
    <w:docPart>
      <w:docPartPr>
        <w:name w:val="0769E7A8481A432D9C0A707909062855"/>
        <w:category>
          <w:name w:val="General"/>
          <w:gallery w:val="placeholder"/>
        </w:category>
        <w:types>
          <w:type w:val="bbPlcHdr"/>
        </w:types>
        <w:behaviors>
          <w:behavior w:val="content"/>
        </w:behaviors>
        <w:guid w:val="{E9FBC4D4-BB73-4669-ABCF-C7536E20B569}"/>
      </w:docPartPr>
      <w:docPartBody>
        <w:p w:rsidR="00000000" w:rsidRPr="004048B0" w:rsidRDefault="00000000" w:rsidP="0053179B">
          <w:pPr>
            <w:pStyle w:val="ListHeader"/>
          </w:pPr>
          <w:r w:rsidRPr="004048B0">
            <w:t xml:space="preserve">ADDED </w:t>
          </w:r>
        </w:p>
        <w:p w:rsidR="00000000" w:rsidRDefault="00000000">
          <w:pPr>
            <w:pStyle w:val="0769E7A8481A432D9C0A707909062855"/>
          </w:pPr>
          <w:r w:rsidRPr="004048B0">
            <w:t>PRIORITIES</w:t>
          </w:r>
        </w:p>
      </w:docPartBody>
    </w:docPart>
    <w:docPart>
      <w:docPartPr>
        <w:name w:val="6033C6F7D1F94A4587B35B98E81B6316"/>
        <w:category>
          <w:name w:val="General"/>
          <w:gallery w:val="placeholder"/>
        </w:category>
        <w:types>
          <w:type w:val="bbPlcHdr"/>
        </w:types>
        <w:behaviors>
          <w:behavior w:val="content"/>
        </w:behaviors>
        <w:guid w:val="{BCCB28F4-A49B-40A7-BDA3-4FA09BF5C7A5}"/>
      </w:docPartPr>
      <w:docPartBody>
        <w:p w:rsidR="00000000" w:rsidRPr="004048B0" w:rsidRDefault="00000000" w:rsidP="0053179B">
          <w:pPr>
            <w:pStyle w:val="Bullets"/>
          </w:pPr>
          <w:r w:rsidRPr="004048B0">
            <w:t>Improve social media presence</w:t>
          </w:r>
        </w:p>
        <w:p w:rsidR="00000000" w:rsidRDefault="00000000">
          <w:pPr>
            <w:pStyle w:val="6033C6F7D1F94A4587B35B98E81B6316"/>
          </w:pPr>
          <w:r w:rsidRPr="004048B0">
            <w:t>Ensure the cost of development stays below budget</w:t>
          </w:r>
        </w:p>
      </w:docPartBody>
    </w:docPart>
    <w:docPart>
      <w:docPartPr>
        <w:name w:val="CAE55A2978424BB79D0D5954A648888E"/>
        <w:category>
          <w:name w:val="General"/>
          <w:gallery w:val="placeholder"/>
        </w:category>
        <w:types>
          <w:type w:val="bbPlcHdr"/>
        </w:types>
        <w:behaviors>
          <w:behavior w:val="content"/>
        </w:behaviors>
        <w:guid w:val="{0E3A862E-235D-4014-B402-34986E244328}"/>
      </w:docPartPr>
      <w:docPartBody>
        <w:p w:rsidR="00000000" w:rsidRDefault="00000000">
          <w:pPr>
            <w:pStyle w:val="CAE55A2978424BB79D0D5954A648888E"/>
          </w:pPr>
          <w:r w:rsidRPr="004048B0">
            <w:t xml:space="preserve">EMPLOYEE </w:t>
          </w:r>
          <w:r w:rsidRPr="004048B0">
            <w:t>OPPORTUNITIES</w:t>
          </w:r>
        </w:p>
      </w:docPartBody>
    </w:docPart>
    <w:docPart>
      <w:docPartPr>
        <w:name w:val="C7EBE63F5BE94838AB47DC30A9B86482"/>
        <w:category>
          <w:name w:val="General"/>
          <w:gallery w:val="placeholder"/>
        </w:category>
        <w:types>
          <w:type w:val="bbPlcHdr"/>
        </w:types>
        <w:behaviors>
          <w:behavior w:val="content"/>
        </w:behaviors>
        <w:guid w:val="{F55EDE02-A6AB-455B-86EC-666159FFBB7C}"/>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C7EBE63F5BE94838AB47DC30A9B86482"/>
          </w:pPr>
          <w:r w:rsidRPr="004048B0">
            <w:t>Chess tournaments</w:t>
          </w:r>
        </w:p>
      </w:docPartBody>
    </w:docPart>
    <w:docPart>
      <w:docPartPr>
        <w:name w:val="90AF3AE0A17F45B3B1BCF9E4A9CF8845"/>
        <w:category>
          <w:name w:val="General"/>
          <w:gallery w:val="placeholder"/>
        </w:category>
        <w:types>
          <w:type w:val="bbPlcHdr"/>
        </w:types>
        <w:behaviors>
          <w:behavior w:val="content"/>
        </w:behaviors>
        <w:guid w:val="{93F6FA1E-4B3A-4C89-BBE4-B2A279057017}"/>
      </w:docPartPr>
      <w:docPartBody>
        <w:p w:rsidR="00000000" w:rsidRDefault="00000000">
          <w:pPr>
            <w:pStyle w:val="90AF3AE0A17F45B3B1BCF9E4A9CF8845"/>
          </w:pPr>
          <w:r w:rsidRPr="004048B0">
            <w:t>Goals for Q2</w:t>
          </w:r>
        </w:p>
      </w:docPartBody>
    </w:docPart>
    <w:docPart>
      <w:docPartPr>
        <w:name w:val="28C0F78E4260493E9932104D2BB8606C"/>
        <w:category>
          <w:name w:val="General"/>
          <w:gallery w:val="placeholder"/>
        </w:category>
        <w:types>
          <w:type w:val="bbPlcHdr"/>
        </w:types>
        <w:behaviors>
          <w:behavior w:val="content"/>
        </w:behaviors>
        <w:guid w:val="{6233D1C2-FA81-4D8B-BC3E-B1009523F4DC}"/>
      </w:docPartPr>
      <w:docPartBody>
        <w:p w:rsidR="00000000" w:rsidRDefault="00000000">
          <w:pPr>
            <w:pStyle w:val="28C0F78E4260493E9932104D2BB8606C"/>
          </w:pPr>
          <w:r w:rsidRPr="004048B0">
            <w:t>SUBHEADING</w:t>
          </w:r>
        </w:p>
      </w:docPartBody>
    </w:docPart>
    <w:docPart>
      <w:docPartPr>
        <w:name w:val="75C0D8B293634213BD49ED43AC5F3BAC"/>
        <w:category>
          <w:name w:val="General"/>
          <w:gallery w:val="placeholder"/>
        </w:category>
        <w:types>
          <w:type w:val="bbPlcHdr"/>
        </w:types>
        <w:behaviors>
          <w:behavior w:val="content"/>
        </w:behaviors>
        <w:guid w:val="{8623C2D1-4933-438F-8799-A32CF6113DC4}"/>
      </w:docPartPr>
      <w:docPartBody>
        <w:p w:rsidR="00000000" w:rsidRDefault="00000000">
          <w:pPr>
            <w:pStyle w:val="75C0D8B293634213BD49ED43AC5F3BAC"/>
          </w:pPr>
          <w:r w:rsidRPr="004048B0">
            <w:t xml:space="preserve">Lorem ipsum dolor sit amet consectetur adipiscing. Nisi lacus sed viverra tellus. Orci eu lobortis elementum nibh tellus molestie nunc non. Laoreet </w:t>
          </w:r>
          <w:r w:rsidRPr="004048B0">
            <w:t>suspendisse interdum consectetur libero id faucibus nisl tincidunt. Pharetra massa ultricies mi quis hendrerit dolor. Non tellus orci ac auctor augue mauris augue neque gravida.</w:t>
          </w:r>
        </w:p>
      </w:docPartBody>
    </w:docPart>
    <w:docPart>
      <w:docPartPr>
        <w:name w:val="7978A26EAAFD4E5089A34BE6E0ED1753"/>
        <w:category>
          <w:name w:val="General"/>
          <w:gallery w:val="placeholder"/>
        </w:category>
        <w:types>
          <w:type w:val="bbPlcHdr"/>
        </w:types>
        <w:behaviors>
          <w:behavior w:val="content"/>
        </w:behaviors>
        <w:guid w:val="{F6236BC1-06FB-4CAE-A676-FA1228B75F71}"/>
      </w:docPartPr>
      <w:docPartBody>
        <w:p w:rsidR="00000000" w:rsidRDefault="00000000">
          <w:pPr>
            <w:pStyle w:val="7978A26EAAFD4E5089A34BE6E0ED1753"/>
          </w:pPr>
          <w:r w:rsidRPr="004048B0">
            <w:t>SUBHEADING</w:t>
          </w:r>
        </w:p>
      </w:docPartBody>
    </w:docPart>
    <w:docPart>
      <w:docPartPr>
        <w:name w:val="E17BE9E3FEB1417FAC92E328BC5D8166"/>
        <w:category>
          <w:name w:val="General"/>
          <w:gallery w:val="placeholder"/>
        </w:category>
        <w:types>
          <w:type w:val="bbPlcHdr"/>
        </w:types>
        <w:behaviors>
          <w:behavior w:val="content"/>
        </w:behaviors>
        <w:guid w:val="{997F045C-0380-45AF-BE25-FB43BAC9C2AB}"/>
      </w:docPartPr>
      <w:docPartBody>
        <w:p w:rsidR="00000000" w:rsidRDefault="00000000">
          <w:pPr>
            <w:pStyle w:val="E17BE9E3FEB1417FAC92E328BC5D816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B328CC5EE32A4B94A354E134AF817414"/>
        <w:category>
          <w:name w:val="General"/>
          <w:gallery w:val="placeholder"/>
        </w:category>
        <w:types>
          <w:type w:val="bbPlcHdr"/>
        </w:types>
        <w:behaviors>
          <w:behavior w:val="content"/>
        </w:behaviors>
        <w:guid w:val="{EB4DDCAB-B6D9-4527-B593-031B984693E0}"/>
      </w:docPartPr>
      <w:docPartBody>
        <w:p w:rsidR="00000000" w:rsidRDefault="00000000">
          <w:pPr>
            <w:pStyle w:val="B328CC5EE32A4B94A354E134AF817414"/>
          </w:pPr>
          <w:r w:rsidRPr="004048B0">
            <w:t>SUBHEADING</w:t>
          </w:r>
        </w:p>
      </w:docPartBody>
    </w:docPart>
    <w:docPart>
      <w:docPartPr>
        <w:name w:val="04D19283E91C476B8F83903127394B61"/>
        <w:category>
          <w:name w:val="General"/>
          <w:gallery w:val="placeholder"/>
        </w:category>
        <w:types>
          <w:type w:val="bbPlcHdr"/>
        </w:types>
        <w:behaviors>
          <w:behavior w:val="content"/>
        </w:behaviors>
        <w:guid w:val="{F8F97584-1224-4740-A904-339059B9D3D5}"/>
      </w:docPartPr>
      <w:docPartBody>
        <w:p w:rsidR="00000000" w:rsidRPr="004048B0" w:rsidRDefault="00000000"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000000" w:rsidRPr="004048B0" w:rsidRDefault="00000000" w:rsidP="00C17936"/>
        <w:p w:rsidR="00000000" w:rsidRDefault="00000000">
          <w:pPr>
            <w:pStyle w:val="04D19283E91C476B8F83903127394B61"/>
          </w:pPr>
          <w:r w:rsidRPr="004048B0">
            <w:t xml:space="preserve">Lorem ipsum dolor sit amet, consectetur adipiscing elit, sed do eiusmod tempor incididunt ut labore et dolore magna aliqua. Quis eleifend quam adipiscing vitae proin </w:t>
          </w:r>
          <w:r w:rsidRPr="004048B0">
            <w:t>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DCD05939FB104884AB30A4EDD0809351"/>
        <w:category>
          <w:name w:val="General"/>
          <w:gallery w:val="placeholder"/>
        </w:category>
        <w:types>
          <w:type w:val="bbPlcHdr"/>
        </w:types>
        <w:behaviors>
          <w:behavior w:val="content"/>
        </w:behaviors>
        <w:guid w:val="{57E1AEEE-C8F5-4F5F-BE40-2C66D6603FFD}"/>
      </w:docPartPr>
      <w:docPartBody>
        <w:p w:rsidR="00000000" w:rsidRDefault="00000000">
          <w:pPr>
            <w:pStyle w:val="DCD05939FB104884AB30A4EDD0809351"/>
          </w:pPr>
          <w:r w:rsidRPr="004D4384">
            <w:t>Lorem ipsum dolor sit amet, consectetur adipiscing elit.</w:t>
          </w:r>
        </w:p>
      </w:docPartBody>
    </w:docPart>
    <w:docPart>
      <w:docPartPr>
        <w:name w:val="3FE93F13E66247D38E0581D3790BC30E"/>
        <w:category>
          <w:name w:val="General"/>
          <w:gallery w:val="placeholder"/>
        </w:category>
        <w:types>
          <w:type w:val="bbPlcHdr"/>
        </w:types>
        <w:behaviors>
          <w:behavior w:val="content"/>
        </w:behaviors>
        <w:guid w:val="{406ADA50-1826-4FB5-BFDA-3EF94072D060}"/>
      </w:docPartPr>
      <w:docPartBody>
        <w:p w:rsidR="00000000" w:rsidRDefault="00000000">
          <w:pPr>
            <w:pStyle w:val="3FE93F13E66247D38E0581D3790BC30E"/>
          </w:pPr>
          <w:r w:rsidRPr="004048B0">
            <w:t xml:space="preserve">WHAT’S NEXT </w:t>
          </w:r>
        </w:p>
      </w:docPartBody>
    </w:docPart>
    <w:docPart>
      <w:docPartPr>
        <w:name w:val="E7EC753A595346A59E15C889647A62E1"/>
        <w:category>
          <w:name w:val="General"/>
          <w:gallery w:val="placeholder"/>
        </w:category>
        <w:types>
          <w:type w:val="bbPlcHdr"/>
        </w:types>
        <w:behaviors>
          <w:behavior w:val="content"/>
        </w:behaviors>
        <w:guid w:val="{2C9BC37C-5306-45A9-B112-F4830B006ACE}"/>
      </w:docPartPr>
      <w:docPartBody>
        <w:p w:rsidR="00000000" w:rsidRPr="004048B0" w:rsidRDefault="00000000"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Pr="004048B0" w:rsidRDefault="00000000" w:rsidP="006F5A91"/>
        <w:p w:rsidR="00000000" w:rsidRPr="004048B0" w:rsidRDefault="00000000"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000000" w:rsidRPr="004048B0" w:rsidRDefault="00000000" w:rsidP="006F5A91"/>
        <w:p w:rsidR="00000000" w:rsidRPr="004048B0" w:rsidRDefault="00000000"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w:t>
          </w:r>
          <w:r w:rsidRPr="004048B0">
            <w:t>r magna. Fermentum iaculis eu non diam phasellus vestibulum.</w:t>
          </w:r>
        </w:p>
        <w:p w:rsidR="00000000" w:rsidRPr="004048B0" w:rsidRDefault="00000000" w:rsidP="006F5A91"/>
        <w:p w:rsidR="00000000" w:rsidRDefault="00000000">
          <w:pPr>
            <w:pStyle w:val="E7EC753A595346A59E15C889647A62E1"/>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w:t>
          </w:r>
          <w:r w:rsidRPr="004048B0">
            <w:t>am non nisi est sit amet. Pulvinar elementum integer enim neque. Dui accumsan sit amet nulla facilisi morbi</w:t>
          </w:r>
        </w:p>
      </w:docPartBody>
    </w:docPart>
    <w:docPart>
      <w:docPartPr>
        <w:name w:val="D43A1F3A56044E45900A2BB8BCADA306"/>
        <w:category>
          <w:name w:val="General"/>
          <w:gallery w:val="placeholder"/>
        </w:category>
        <w:types>
          <w:type w:val="bbPlcHdr"/>
        </w:types>
        <w:behaviors>
          <w:behavior w:val="content"/>
        </w:behaviors>
        <w:guid w:val="{3E4F409F-DB63-402E-A591-B8DB073A18DC}"/>
      </w:docPartPr>
      <w:docPartBody>
        <w:p w:rsidR="00000000" w:rsidRDefault="00000000">
          <w:pPr>
            <w:pStyle w:val="D43A1F3A56044E45900A2BB8BCADA306"/>
          </w:pPr>
          <w:r w:rsidRPr="004048B0">
            <w:rPr>
              <w:rStyle w:val="Heading2Char"/>
            </w:rPr>
            <w:t>Results from last year</w:t>
          </w:r>
        </w:p>
      </w:docPartBody>
    </w:docPart>
    <w:docPart>
      <w:docPartPr>
        <w:name w:val="C17F9A07A4A0478EAB4C817F3599AC78"/>
        <w:category>
          <w:name w:val="General"/>
          <w:gallery w:val="placeholder"/>
        </w:category>
        <w:types>
          <w:type w:val="bbPlcHdr"/>
        </w:types>
        <w:behaviors>
          <w:behavior w:val="content"/>
        </w:behaviors>
        <w:guid w:val="{10C5D467-B524-4F7E-8459-318C017DCEB3}"/>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C17F9A07A4A0478EAB4C817F3599AC78"/>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B3C630741F8C4DD6A3DEE1954F32473C"/>
        <w:category>
          <w:name w:val="General"/>
          <w:gallery w:val="placeholder"/>
        </w:category>
        <w:types>
          <w:type w:val="bbPlcHdr"/>
        </w:types>
        <w:behaviors>
          <w:behavior w:val="content"/>
        </w:behaviors>
        <w:guid w:val="{E5A9B333-6CAB-4F6C-8AD3-2929F327527D}"/>
      </w:docPartPr>
      <w:docPartBody>
        <w:p w:rsidR="00000000" w:rsidRDefault="00000000">
          <w:pPr>
            <w:pStyle w:val="B3C630741F8C4DD6A3DEE1954F32473C"/>
          </w:pPr>
          <w:r w:rsidRPr="004048B0">
            <w:t>Q1</w:t>
          </w:r>
        </w:p>
      </w:docPartBody>
    </w:docPart>
    <w:docPart>
      <w:docPartPr>
        <w:name w:val="85A9EB05BF6045CD9B5F3FED1F6B49A7"/>
        <w:category>
          <w:name w:val="General"/>
          <w:gallery w:val="placeholder"/>
        </w:category>
        <w:types>
          <w:type w:val="bbPlcHdr"/>
        </w:types>
        <w:behaviors>
          <w:behavior w:val="content"/>
        </w:behaviors>
        <w:guid w:val="{B7F816DD-6F4D-439C-A3FC-925424A8FDE1}"/>
      </w:docPartPr>
      <w:docPartBody>
        <w:p w:rsidR="00000000" w:rsidRDefault="00000000">
          <w:pPr>
            <w:pStyle w:val="85A9EB05BF6045CD9B5F3FED1F6B49A7"/>
          </w:pPr>
          <w:r w:rsidRPr="004048B0">
            <w:t>Q2</w:t>
          </w:r>
        </w:p>
      </w:docPartBody>
    </w:docPart>
    <w:docPart>
      <w:docPartPr>
        <w:name w:val="4EF05D0A086E4718BC114C02FEA860F0"/>
        <w:category>
          <w:name w:val="General"/>
          <w:gallery w:val="placeholder"/>
        </w:category>
        <w:types>
          <w:type w:val="bbPlcHdr"/>
        </w:types>
        <w:behaviors>
          <w:behavior w:val="content"/>
        </w:behaviors>
        <w:guid w:val="{40DCC4E1-D87D-4E37-93FB-DFA88A1268B4}"/>
      </w:docPartPr>
      <w:docPartBody>
        <w:p w:rsidR="00000000" w:rsidRDefault="00000000">
          <w:pPr>
            <w:pStyle w:val="4EF05D0A086E4718BC114C02FEA860F0"/>
          </w:pPr>
          <w:r w:rsidRPr="004048B0">
            <w:t>Q3</w:t>
          </w:r>
        </w:p>
      </w:docPartBody>
    </w:docPart>
    <w:docPart>
      <w:docPartPr>
        <w:name w:val="E257BFFADF4F4730B7D3747D94EAE2CB"/>
        <w:category>
          <w:name w:val="General"/>
          <w:gallery w:val="placeholder"/>
        </w:category>
        <w:types>
          <w:type w:val="bbPlcHdr"/>
        </w:types>
        <w:behaviors>
          <w:behavior w:val="content"/>
        </w:behaviors>
        <w:guid w:val="{0AE25826-8BEB-49A1-9EC0-3D5659134B0A}"/>
      </w:docPartPr>
      <w:docPartBody>
        <w:p w:rsidR="00000000" w:rsidRDefault="00000000">
          <w:pPr>
            <w:pStyle w:val="E257BFFADF4F4730B7D3747D94EAE2CB"/>
          </w:pPr>
          <w:r w:rsidRPr="004048B0">
            <w:t>Q4</w:t>
          </w:r>
        </w:p>
      </w:docPartBody>
    </w:docPart>
    <w:docPart>
      <w:docPartPr>
        <w:name w:val="63B056E92D5E47479710AA8A43B7958D"/>
        <w:category>
          <w:name w:val="General"/>
          <w:gallery w:val="placeholder"/>
        </w:category>
        <w:types>
          <w:type w:val="bbPlcHdr"/>
        </w:types>
        <w:behaviors>
          <w:behavior w:val="content"/>
        </w:behaviors>
        <w:guid w:val="{7A074B87-6658-46F6-866C-824353D8AB18}"/>
      </w:docPartPr>
      <w:docPartBody>
        <w:p w:rsidR="00000000" w:rsidRDefault="00000000">
          <w:pPr>
            <w:pStyle w:val="63B056E92D5E47479710AA8A43B7958D"/>
          </w:pPr>
          <w:r w:rsidRPr="004048B0">
            <w:t>SECTOR 1</w:t>
          </w:r>
        </w:p>
      </w:docPartBody>
    </w:docPart>
    <w:docPart>
      <w:docPartPr>
        <w:name w:val="DE6C110B23F44995AF506E46E8079F4F"/>
        <w:category>
          <w:name w:val="General"/>
          <w:gallery w:val="placeholder"/>
        </w:category>
        <w:types>
          <w:type w:val="bbPlcHdr"/>
        </w:types>
        <w:behaviors>
          <w:behavior w:val="content"/>
        </w:behaviors>
        <w:guid w:val="{B6009F7B-7C89-4B95-9C7C-9265BBE4081C}"/>
      </w:docPartPr>
      <w:docPartBody>
        <w:p w:rsidR="00000000" w:rsidRDefault="00000000">
          <w:pPr>
            <w:pStyle w:val="DE6C110B23F44995AF506E46E8079F4F"/>
          </w:pPr>
          <w:r w:rsidRPr="004048B0">
            <w:t>4.3</w:t>
          </w:r>
        </w:p>
      </w:docPartBody>
    </w:docPart>
    <w:docPart>
      <w:docPartPr>
        <w:name w:val="9F0B2CAD4BF745568742C9067F344954"/>
        <w:category>
          <w:name w:val="General"/>
          <w:gallery w:val="placeholder"/>
        </w:category>
        <w:types>
          <w:type w:val="bbPlcHdr"/>
        </w:types>
        <w:behaviors>
          <w:behavior w:val="content"/>
        </w:behaviors>
        <w:guid w:val="{47F3BB0A-0759-475A-9DE2-44AC02B80959}"/>
      </w:docPartPr>
      <w:docPartBody>
        <w:p w:rsidR="00000000" w:rsidRDefault="00000000">
          <w:pPr>
            <w:pStyle w:val="9F0B2CAD4BF745568742C9067F344954"/>
          </w:pPr>
          <w:r w:rsidRPr="004048B0">
            <w:t>2.5</w:t>
          </w:r>
        </w:p>
      </w:docPartBody>
    </w:docPart>
    <w:docPart>
      <w:docPartPr>
        <w:name w:val="AF780AB95F3246AAAA34DFA43966B9A3"/>
        <w:category>
          <w:name w:val="General"/>
          <w:gallery w:val="placeholder"/>
        </w:category>
        <w:types>
          <w:type w:val="bbPlcHdr"/>
        </w:types>
        <w:behaviors>
          <w:behavior w:val="content"/>
        </w:behaviors>
        <w:guid w:val="{80DAC876-9466-47D3-94DC-13F2DF0648C7}"/>
      </w:docPartPr>
      <w:docPartBody>
        <w:p w:rsidR="00000000" w:rsidRDefault="00000000">
          <w:pPr>
            <w:pStyle w:val="AF780AB95F3246AAAA34DFA43966B9A3"/>
          </w:pPr>
          <w:r w:rsidRPr="004048B0">
            <w:t>3.5</w:t>
          </w:r>
        </w:p>
      </w:docPartBody>
    </w:docPart>
    <w:docPart>
      <w:docPartPr>
        <w:name w:val="6EF8D7BFAA824F9CBB0756BD9BE86BE0"/>
        <w:category>
          <w:name w:val="General"/>
          <w:gallery w:val="placeholder"/>
        </w:category>
        <w:types>
          <w:type w:val="bbPlcHdr"/>
        </w:types>
        <w:behaviors>
          <w:behavior w:val="content"/>
        </w:behaviors>
        <w:guid w:val="{65C7E65E-B758-45CF-A936-E33F700E162D}"/>
      </w:docPartPr>
      <w:docPartBody>
        <w:p w:rsidR="00000000" w:rsidRDefault="00000000">
          <w:pPr>
            <w:pStyle w:val="6EF8D7BFAA824F9CBB0756BD9BE86BE0"/>
          </w:pPr>
          <w:r w:rsidRPr="004048B0">
            <w:t>4.5</w:t>
          </w:r>
        </w:p>
      </w:docPartBody>
    </w:docPart>
    <w:docPart>
      <w:docPartPr>
        <w:name w:val="F2F4C021FC6A4699BB371DD0467A81E2"/>
        <w:category>
          <w:name w:val="General"/>
          <w:gallery w:val="placeholder"/>
        </w:category>
        <w:types>
          <w:type w:val="bbPlcHdr"/>
        </w:types>
        <w:behaviors>
          <w:behavior w:val="content"/>
        </w:behaviors>
        <w:guid w:val="{D4400274-B7F7-47CD-B47F-2F5B99298650}"/>
      </w:docPartPr>
      <w:docPartBody>
        <w:p w:rsidR="00000000" w:rsidRDefault="00000000">
          <w:pPr>
            <w:pStyle w:val="F2F4C021FC6A4699BB371DD0467A81E2"/>
          </w:pPr>
          <w:r w:rsidRPr="004048B0">
            <w:t>SECTOR 2</w:t>
          </w:r>
        </w:p>
      </w:docPartBody>
    </w:docPart>
    <w:docPart>
      <w:docPartPr>
        <w:name w:val="3118713D464E4A0298627D06F20A1CFF"/>
        <w:category>
          <w:name w:val="General"/>
          <w:gallery w:val="placeholder"/>
        </w:category>
        <w:types>
          <w:type w:val="bbPlcHdr"/>
        </w:types>
        <w:behaviors>
          <w:behavior w:val="content"/>
        </w:behaviors>
        <w:guid w:val="{3EE0D2A5-0D78-4DD9-B2A1-3C6CA6F5D32A}"/>
      </w:docPartPr>
      <w:docPartBody>
        <w:p w:rsidR="00000000" w:rsidRDefault="00000000">
          <w:pPr>
            <w:pStyle w:val="3118713D464E4A0298627D06F20A1CFF"/>
          </w:pPr>
          <w:r w:rsidRPr="004048B0">
            <w:t>2.4</w:t>
          </w:r>
        </w:p>
      </w:docPartBody>
    </w:docPart>
    <w:docPart>
      <w:docPartPr>
        <w:name w:val="9E6F5137C46D4A849F52D175BC97C9DC"/>
        <w:category>
          <w:name w:val="General"/>
          <w:gallery w:val="placeholder"/>
        </w:category>
        <w:types>
          <w:type w:val="bbPlcHdr"/>
        </w:types>
        <w:behaviors>
          <w:behavior w:val="content"/>
        </w:behaviors>
        <w:guid w:val="{3395C91F-55A5-4006-8813-5B8304702F70}"/>
      </w:docPartPr>
      <w:docPartBody>
        <w:p w:rsidR="00000000" w:rsidRDefault="00000000">
          <w:pPr>
            <w:pStyle w:val="9E6F5137C46D4A849F52D175BC97C9DC"/>
          </w:pPr>
          <w:r w:rsidRPr="004048B0">
            <w:t>4.4</w:t>
          </w:r>
        </w:p>
      </w:docPartBody>
    </w:docPart>
    <w:docPart>
      <w:docPartPr>
        <w:name w:val="8033543C89334861A3F63C4AC2B61FFF"/>
        <w:category>
          <w:name w:val="General"/>
          <w:gallery w:val="placeholder"/>
        </w:category>
        <w:types>
          <w:type w:val="bbPlcHdr"/>
        </w:types>
        <w:behaviors>
          <w:behavior w:val="content"/>
        </w:behaviors>
        <w:guid w:val="{417925C1-1CBC-4578-8E9E-50ABC1DCEC35}"/>
      </w:docPartPr>
      <w:docPartBody>
        <w:p w:rsidR="00000000" w:rsidRDefault="00000000">
          <w:pPr>
            <w:pStyle w:val="8033543C89334861A3F63C4AC2B61FFF"/>
          </w:pPr>
          <w:r w:rsidRPr="004048B0">
            <w:t>1.8</w:t>
          </w:r>
        </w:p>
      </w:docPartBody>
    </w:docPart>
    <w:docPart>
      <w:docPartPr>
        <w:name w:val="8F866F3F38F842C384BE1066FC2936A2"/>
        <w:category>
          <w:name w:val="General"/>
          <w:gallery w:val="placeholder"/>
        </w:category>
        <w:types>
          <w:type w:val="bbPlcHdr"/>
        </w:types>
        <w:behaviors>
          <w:behavior w:val="content"/>
        </w:behaviors>
        <w:guid w:val="{3F602244-4F74-4EA7-9226-A70A952068C0}"/>
      </w:docPartPr>
      <w:docPartBody>
        <w:p w:rsidR="00000000" w:rsidRDefault="00000000">
          <w:pPr>
            <w:pStyle w:val="8F866F3F38F842C384BE1066FC2936A2"/>
          </w:pPr>
          <w:r w:rsidRPr="004048B0">
            <w:t>2.8</w:t>
          </w:r>
        </w:p>
      </w:docPartBody>
    </w:docPart>
    <w:docPart>
      <w:docPartPr>
        <w:name w:val="08C03B14E9AA411A84F72B93B2B32BD4"/>
        <w:category>
          <w:name w:val="General"/>
          <w:gallery w:val="placeholder"/>
        </w:category>
        <w:types>
          <w:type w:val="bbPlcHdr"/>
        </w:types>
        <w:behaviors>
          <w:behavior w:val="content"/>
        </w:behaviors>
        <w:guid w:val="{72967644-AA22-43AA-9AB1-AB640EB19DAE}"/>
      </w:docPartPr>
      <w:docPartBody>
        <w:p w:rsidR="00000000" w:rsidRDefault="00000000">
          <w:pPr>
            <w:pStyle w:val="08C03B14E9AA411A84F72B93B2B32BD4"/>
          </w:pPr>
          <w:r w:rsidRPr="004048B0">
            <w:t>SECTOR 3</w:t>
          </w:r>
        </w:p>
      </w:docPartBody>
    </w:docPart>
    <w:docPart>
      <w:docPartPr>
        <w:name w:val="468F4DE319D24370AEEE9A8DA259365F"/>
        <w:category>
          <w:name w:val="General"/>
          <w:gallery w:val="placeholder"/>
        </w:category>
        <w:types>
          <w:type w:val="bbPlcHdr"/>
        </w:types>
        <w:behaviors>
          <w:behavior w:val="content"/>
        </w:behaviors>
        <w:guid w:val="{BD46A3A9-D4EE-48C1-95CD-A6603C91779E}"/>
      </w:docPartPr>
      <w:docPartBody>
        <w:p w:rsidR="00000000" w:rsidRDefault="00000000">
          <w:pPr>
            <w:pStyle w:val="468F4DE319D24370AEEE9A8DA259365F"/>
          </w:pPr>
          <w:r w:rsidRPr="004048B0">
            <w:t>2</w:t>
          </w:r>
        </w:p>
      </w:docPartBody>
    </w:docPart>
    <w:docPart>
      <w:docPartPr>
        <w:name w:val="21DBC558C2894616BFE26B52446FF3F9"/>
        <w:category>
          <w:name w:val="General"/>
          <w:gallery w:val="placeholder"/>
        </w:category>
        <w:types>
          <w:type w:val="bbPlcHdr"/>
        </w:types>
        <w:behaviors>
          <w:behavior w:val="content"/>
        </w:behaviors>
        <w:guid w:val="{BC024936-420B-4BC7-88A1-F85AA0FC4866}"/>
      </w:docPartPr>
      <w:docPartBody>
        <w:p w:rsidR="00000000" w:rsidRDefault="00000000">
          <w:pPr>
            <w:pStyle w:val="21DBC558C2894616BFE26B52446FF3F9"/>
          </w:pPr>
          <w:r w:rsidRPr="004048B0">
            <w:t>2</w:t>
          </w:r>
        </w:p>
      </w:docPartBody>
    </w:docPart>
    <w:docPart>
      <w:docPartPr>
        <w:name w:val="5E63685E3885482EAE05F7117DA61AAF"/>
        <w:category>
          <w:name w:val="General"/>
          <w:gallery w:val="placeholder"/>
        </w:category>
        <w:types>
          <w:type w:val="bbPlcHdr"/>
        </w:types>
        <w:behaviors>
          <w:behavior w:val="content"/>
        </w:behaviors>
        <w:guid w:val="{B83606C4-7CBD-45A0-872C-F8B497330143}"/>
      </w:docPartPr>
      <w:docPartBody>
        <w:p w:rsidR="00000000" w:rsidRDefault="00000000">
          <w:pPr>
            <w:pStyle w:val="5E63685E3885482EAE05F7117DA61AAF"/>
          </w:pPr>
          <w:r w:rsidRPr="004048B0">
            <w:t>3</w:t>
          </w:r>
        </w:p>
      </w:docPartBody>
    </w:docPart>
    <w:docPart>
      <w:docPartPr>
        <w:name w:val="11DB530008DE485DA604E77FCF91F84C"/>
        <w:category>
          <w:name w:val="General"/>
          <w:gallery w:val="placeholder"/>
        </w:category>
        <w:types>
          <w:type w:val="bbPlcHdr"/>
        </w:types>
        <w:behaviors>
          <w:behavior w:val="content"/>
        </w:behaviors>
        <w:guid w:val="{7E557173-B046-4BBF-A9DA-C6E2DD07FED2}"/>
      </w:docPartPr>
      <w:docPartBody>
        <w:p w:rsidR="00000000" w:rsidRDefault="00000000">
          <w:pPr>
            <w:pStyle w:val="11DB530008DE485DA604E77FCF91F84C"/>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204231775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EF8"/>
    <w:rsid w:val="00450EF8"/>
    <w:rsid w:val="00FA6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ED554E7E88A94081B319F1D6FCDB4892">
    <w:name w:val="ED554E7E88A94081B319F1D6FCDB4892"/>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BFE9DF7EB56E49A1818D90A732A059A0">
    <w:name w:val="BFE9DF7EB56E49A1818D90A732A059A0"/>
  </w:style>
  <w:style w:type="character" w:styleId="PlaceholderText">
    <w:name w:val="Placeholder Text"/>
    <w:basedOn w:val="DefaultParagraphFont"/>
    <w:uiPriority w:val="99"/>
    <w:semiHidden/>
    <w:rPr>
      <w:color w:val="808080"/>
    </w:rPr>
  </w:style>
  <w:style w:type="paragraph" w:customStyle="1" w:styleId="743E218FA9FF46E99A8FD04089B6DDB9">
    <w:name w:val="743E218FA9FF46E99A8FD04089B6DDB9"/>
  </w:style>
  <w:style w:type="paragraph" w:customStyle="1" w:styleId="A3E616F196AF4FC792A17A6A3D8870EA">
    <w:name w:val="A3E616F196AF4FC792A17A6A3D8870EA"/>
  </w:style>
  <w:style w:type="paragraph" w:customStyle="1" w:styleId="3E39BF7195464002912681FCAE55182A">
    <w:name w:val="3E39BF7195464002912681FCAE55182A"/>
  </w:style>
  <w:style w:type="paragraph" w:customStyle="1" w:styleId="5C5DD6C8E8F149FD9AAED0B656438F5D">
    <w:name w:val="5C5DD6C8E8F149FD9AAED0B656438F5D"/>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E816E063D99943398337F1D8644306E7">
    <w:name w:val="E816E063D99943398337F1D8644306E7"/>
  </w:style>
  <w:style w:type="paragraph" w:customStyle="1" w:styleId="8C48EBD4854A46D380463270B2F34F07">
    <w:name w:val="8C48EBD4854A46D380463270B2F34F07"/>
  </w:style>
  <w:style w:type="paragraph" w:customStyle="1" w:styleId="D8F4BB82D0BC47DE9DB5F60AA5E7A877">
    <w:name w:val="D8F4BB82D0BC47DE9DB5F60AA5E7A877"/>
  </w:style>
  <w:style w:type="paragraph" w:customStyle="1" w:styleId="DA98BBE1AB36430889BAF58998DC4768">
    <w:name w:val="DA98BBE1AB36430889BAF58998DC4768"/>
  </w:style>
  <w:style w:type="paragraph" w:customStyle="1" w:styleId="E866B1931199444EB3535740091C9758">
    <w:name w:val="E866B1931199444EB3535740091C9758"/>
  </w:style>
  <w:style w:type="paragraph" w:customStyle="1" w:styleId="E3628FD8DFFF4F18AB105145F0325489">
    <w:name w:val="E3628FD8DFFF4F18AB105145F0325489"/>
  </w:style>
  <w:style w:type="paragraph" w:customStyle="1" w:styleId="07D1E3D224504312892432061B5BA23A">
    <w:name w:val="07D1E3D224504312892432061B5BA23A"/>
  </w:style>
  <w:style w:type="paragraph" w:customStyle="1" w:styleId="147BB1484AD24F12A43E068944521104">
    <w:name w:val="147BB1484AD24F12A43E068944521104"/>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FA10F338F24F436496A8904483FF1575">
    <w:name w:val="FA10F338F24F436496A8904483FF1575"/>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0CAF325EA7B5414F9E33DAE0F6815FE6">
    <w:name w:val="0CAF325EA7B5414F9E33DAE0F6815FE6"/>
  </w:style>
  <w:style w:type="paragraph" w:customStyle="1" w:styleId="0769E7A8481A432D9C0A707909062855">
    <w:name w:val="0769E7A8481A432D9C0A707909062855"/>
  </w:style>
  <w:style w:type="paragraph" w:customStyle="1" w:styleId="6033C6F7D1F94A4587B35B98E81B6316">
    <w:name w:val="6033C6F7D1F94A4587B35B98E81B6316"/>
  </w:style>
  <w:style w:type="paragraph" w:customStyle="1" w:styleId="CAE55A2978424BB79D0D5954A648888E">
    <w:name w:val="CAE55A2978424BB79D0D5954A648888E"/>
  </w:style>
  <w:style w:type="paragraph" w:customStyle="1" w:styleId="C7EBE63F5BE94838AB47DC30A9B86482">
    <w:name w:val="C7EBE63F5BE94838AB47DC30A9B86482"/>
  </w:style>
  <w:style w:type="paragraph" w:customStyle="1" w:styleId="90AF3AE0A17F45B3B1BCF9E4A9CF8845">
    <w:name w:val="90AF3AE0A17F45B3B1BCF9E4A9CF8845"/>
  </w:style>
  <w:style w:type="paragraph" w:customStyle="1" w:styleId="28C0F78E4260493E9932104D2BB8606C">
    <w:name w:val="28C0F78E4260493E9932104D2BB8606C"/>
  </w:style>
  <w:style w:type="paragraph" w:customStyle="1" w:styleId="75C0D8B293634213BD49ED43AC5F3BAC">
    <w:name w:val="75C0D8B293634213BD49ED43AC5F3BAC"/>
  </w:style>
  <w:style w:type="paragraph" w:customStyle="1" w:styleId="7978A26EAAFD4E5089A34BE6E0ED1753">
    <w:name w:val="7978A26EAAFD4E5089A34BE6E0ED1753"/>
  </w:style>
  <w:style w:type="paragraph" w:customStyle="1" w:styleId="E17BE9E3FEB1417FAC92E328BC5D8166">
    <w:name w:val="E17BE9E3FEB1417FAC92E328BC5D8166"/>
  </w:style>
  <w:style w:type="paragraph" w:customStyle="1" w:styleId="B328CC5EE32A4B94A354E134AF817414">
    <w:name w:val="B328CC5EE32A4B94A354E134AF817414"/>
  </w:style>
  <w:style w:type="paragraph" w:customStyle="1" w:styleId="04D19283E91C476B8F83903127394B61">
    <w:name w:val="04D19283E91C476B8F83903127394B61"/>
  </w:style>
  <w:style w:type="paragraph" w:customStyle="1" w:styleId="DCD05939FB104884AB30A4EDD0809351">
    <w:name w:val="DCD05939FB104884AB30A4EDD0809351"/>
  </w:style>
  <w:style w:type="paragraph" w:customStyle="1" w:styleId="3FE93F13E66247D38E0581D3790BC30E">
    <w:name w:val="3FE93F13E66247D38E0581D3790BC30E"/>
  </w:style>
  <w:style w:type="paragraph" w:customStyle="1" w:styleId="E7EC753A595346A59E15C889647A62E1">
    <w:name w:val="E7EC753A595346A59E15C889647A62E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D43A1F3A56044E45900A2BB8BCADA306">
    <w:name w:val="D43A1F3A56044E45900A2BB8BCADA306"/>
  </w:style>
  <w:style w:type="paragraph" w:customStyle="1" w:styleId="C17F9A07A4A0478EAB4C817F3599AC78">
    <w:name w:val="C17F9A07A4A0478EAB4C817F3599AC78"/>
  </w:style>
  <w:style w:type="paragraph" w:customStyle="1" w:styleId="B3C630741F8C4DD6A3DEE1954F32473C">
    <w:name w:val="B3C630741F8C4DD6A3DEE1954F32473C"/>
  </w:style>
  <w:style w:type="paragraph" w:customStyle="1" w:styleId="85A9EB05BF6045CD9B5F3FED1F6B49A7">
    <w:name w:val="85A9EB05BF6045CD9B5F3FED1F6B49A7"/>
  </w:style>
  <w:style w:type="paragraph" w:customStyle="1" w:styleId="4EF05D0A086E4718BC114C02FEA860F0">
    <w:name w:val="4EF05D0A086E4718BC114C02FEA860F0"/>
  </w:style>
  <w:style w:type="paragraph" w:customStyle="1" w:styleId="E257BFFADF4F4730B7D3747D94EAE2CB">
    <w:name w:val="E257BFFADF4F4730B7D3747D94EAE2CB"/>
  </w:style>
  <w:style w:type="paragraph" w:customStyle="1" w:styleId="63B056E92D5E47479710AA8A43B7958D">
    <w:name w:val="63B056E92D5E47479710AA8A43B7958D"/>
  </w:style>
  <w:style w:type="paragraph" w:customStyle="1" w:styleId="DE6C110B23F44995AF506E46E8079F4F">
    <w:name w:val="DE6C110B23F44995AF506E46E8079F4F"/>
  </w:style>
  <w:style w:type="paragraph" w:customStyle="1" w:styleId="9F0B2CAD4BF745568742C9067F344954">
    <w:name w:val="9F0B2CAD4BF745568742C9067F344954"/>
  </w:style>
  <w:style w:type="paragraph" w:customStyle="1" w:styleId="AF780AB95F3246AAAA34DFA43966B9A3">
    <w:name w:val="AF780AB95F3246AAAA34DFA43966B9A3"/>
  </w:style>
  <w:style w:type="paragraph" w:customStyle="1" w:styleId="6EF8D7BFAA824F9CBB0756BD9BE86BE0">
    <w:name w:val="6EF8D7BFAA824F9CBB0756BD9BE86BE0"/>
  </w:style>
  <w:style w:type="paragraph" w:customStyle="1" w:styleId="F2F4C021FC6A4699BB371DD0467A81E2">
    <w:name w:val="F2F4C021FC6A4699BB371DD0467A81E2"/>
  </w:style>
  <w:style w:type="paragraph" w:customStyle="1" w:styleId="3118713D464E4A0298627D06F20A1CFF">
    <w:name w:val="3118713D464E4A0298627D06F20A1CFF"/>
  </w:style>
  <w:style w:type="paragraph" w:customStyle="1" w:styleId="9E6F5137C46D4A849F52D175BC97C9DC">
    <w:name w:val="9E6F5137C46D4A849F52D175BC97C9DC"/>
  </w:style>
  <w:style w:type="paragraph" w:customStyle="1" w:styleId="8033543C89334861A3F63C4AC2B61FFF">
    <w:name w:val="8033543C89334861A3F63C4AC2B61FFF"/>
  </w:style>
  <w:style w:type="paragraph" w:customStyle="1" w:styleId="8F866F3F38F842C384BE1066FC2936A2">
    <w:name w:val="8F866F3F38F842C384BE1066FC2936A2"/>
  </w:style>
  <w:style w:type="paragraph" w:customStyle="1" w:styleId="08C03B14E9AA411A84F72B93B2B32BD4">
    <w:name w:val="08C03B14E9AA411A84F72B93B2B32BD4"/>
  </w:style>
  <w:style w:type="paragraph" w:customStyle="1" w:styleId="468F4DE319D24370AEEE9A8DA259365F">
    <w:name w:val="468F4DE319D24370AEEE9A8DA259365F"/>
  </w:style>
  <w:style w:type="paragraph" w:customStyle="1" w:styleId="21DBC558C2894616BFE26B52446FF3F9">
    <w:name w:val="21DBC558C2894616BFE26B52446FF3F9"/>
  </w:style>
  <w:style w:type="paragraph" w:customStyle="1" w:styleId="5E63685E3885482EAE05F7117DA61AAF">
    <w:name w:val="5E63685E3885482EAE05F7117DA61AAF"/>
  </w:style>
  <w:style w:type="paragraph" w:customStyle="1" w:styleId="11DB530008DE485DA604E77FCF91F84C">
    <w:name w:val="11DB530008DE485DA604E77FCF91F8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2024-10-23T15:54:00Z</dcterms:created>
  <dcterms:modified xsi:type="dcterms:W3CDTF">2024-10-23T15:55:00Z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